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929"/>
        <w:gridCol w:w="407"/>
        <w:gridCol w:w="2522"/>
        <w:gridCol w:w="2929"/>
        <w:gridCol w:w="1640"/>
      </w:tblGrid>
      <w:tr w:rsidR="00C70BE2" w:rsidRPr="008755B5" w14:paraId="5064FC37" w14:textId="77777777" w:rsidTr="00865640">
        <w:trPr>
          <w:trHeight w:val="1008"/>
        </w:trPr>
        <w:tc>
          <w:tcPr>
            <w:tcW w:w="3336" w:type="dxa"/>
            <w:gridSpan w:val="2"/>
            <w:vAlign w:val="center"/>
          </w:tcPr>
          <w:p w14:paraId="5064FC30" w14:textId="77777777" w:rsidR="00C70BE2" w:rsidRDefault="00747B9F" w:rsidP="00865640">
            <w:r>
              <w:rPr>
                <w:noProof/>
              </w:rPr>
              <w:drawing>
                <wp:inline distT="0" distB="0" distL="0" distR="0" wp14:anchorId="5064FC61" wp14:editId="5064FC62">
                  <wp:extent cx="1981200" cy="628650"/>
                  <wp:effectExtent l="0" t="0" r="0" b="0"/>
                  <wp:docPr id="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gridSpan w:val="2"/>
            <w:vAlign w:val="center"/>
          </w:tcPr>
          <w:p w14:paraId="5064FC31" w14:textId="6BE6D861" w:rsidR="00C70BE2" w:rsidRPr="008755B5" w:rsidRDefault="00C70BE2" w:rsidP="00865640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 xml:space="preserve">Código: </w:t>
            </w:r>
            <w:permStart w:id="1752576232" w:edGrp="everyone"/>
            <w:r w:rsidR="00103960" w:rsidRPr="00103960">
              <w:rPr>
                <w:rFonts w:ascii="Calibri" w:hAnsi="Calibri"/>
                <w:b/>
                <w:sz w:val="22"/>
                <w:szCs w:val="22"/>
              </w:rPr>
              <w:t>EC-E-10504</w:t>
            </w:r>
            <w:permEnd w:id="1752576232"/>
            <w:r w:rsidRPr="008755B5">
              <w:rPr>
                <w:rFonts w:ascii="Calibri" w:hAnsi="Calibri"/>
                <w:b/>
                <w:caps/>
                <w:sz w:val="22"/>
                <w:szCs w:val="22"/>
              </w:rPr>
              <w:tab/>
            </w:r>
          </w:p>
          <w:p w14:paraId="5064FC32" w14:textId="05A26553" w:rsidR="00C70BE2" w:rsidRPr="008755B5" w:rsidRDefault="00C70BE2" w:rsidP="00865640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Disciplina: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ermStart w:id="632246534" w:edGrp="everyone"/>
            <w:r w:rsidR="005369A1">
              <w:rPr>
                <w:rFonts w:ascii="Calibri" w:hAnsi="Calibri"/>
                <w:b/>
                <w:sz w:val="22"/>
                <w:szCs w:val="22"/>
              </w:rPr>
              <w:t>Linguagem de Programação I</w:t>
            </w:r>
            <w:permEnd w:id="632246534"/>
          </w:p>
          <w:permStart w:id="1806268172" w:edGrp="everyone"/>
          <w:p w14:paraId="5064FC33" w14:textId="15DEED4D" w:rsidR="00C70BE2" w:rsidRPr="008755B5" w:rsidRDefault="00C70BE2" w:rsidP="00865640">
            <w:pPr>
              <w:pStyle w:val="Ttulo2"/>
              <w:spacing w:before="60" w:after="60"/>
              <w:jc w:val="both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caps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 w:val="0"/>
                <w:caps/>
                <w:szCs w:val="22"/>
              </w:rPr>
              <w:instrText xml:space="preserve"> FORMTEXT </w:instrText>
            </w:r>
            <w:r>
              <w:rPr>
                <w:rFonts w:ascii="Calibri" w:hAnsi="Calibri"/>
                <w:b w:val="0"/>
                <w:caps/>
                <w:szCs w:val="22"/>
              </w:rPr>
            </w:r>
            <w:r>
              <w:rPr>
                <w:rFonts w:ascii="Calibri" w:hAnsi="Calibri"/>
                <w:b w:val="0"/>
                <w:caps/>
                <w:szCs w:val="22"/>
              </w:rPr>
              <w:fldChar w:fldCharType="separate"/>
            </w:r>
            <w:r>
              <w:rPr>
                <w:rFonts w:ascii="Calibri" w:hAnsi="Calibri"/>
                <w:b w:val="0"/>
                <w:caps/>
                <w:szCs w:val="22"/>
              </w:rPr>
              <w:t>N</w:t>
            </w:r>
            <w:r>
              <w:rPr>
                <w:rFonts w:ascii="Calibri" w:hAnsi="Calibri"/>
                <w:b w:val="0"/>
                <w:caps/>
                <w:szCs w:val="22"/>
              </w:rPr>
              <w:fldChar w:fldCharType="end"/>
            </w:r>
            <w:r w:rsidR="00930D43">
              <w:rPr>
                <w:rFonts w:ascii="Calibri" w:hAnsi="Calibri"/>
                <w:b w:val="0"/>
                <w:caps/>
                <w:szCs w:val="22"/>
              </w:rPr>
              <w:t>1</w:t>
            </w:r>
            <w:permEnd w:id="1806268172"/>
            <w:r w:rsidRPr="008755B5">
              <w:rPr>
                <w:rFonts w:ascii="Calibri" w:hAnsi="Calibri"/>
                <w:b w:val="0"/>
                <w:caps/>
                <w:szCs w:val="22"/>
              </w:rPr>
              <w:t xml:space="preserve"> | </w:t>
            </w:r>
            <w:permStart w:id="497615648" w:edGrp="everyone"/>
            <w:r w:rsidR="00E27AED">
              <w:rPr>
                <w:rFonts w:ascii="Calibri" w:hAnsi="Calibri"/>
                <w:b w:val="0"/>
                <w:caps/>
                <w:szCs w:val="22"/>
              </w:rPr>
              <w:t>2</w:t>
            </w:r>
            <w:r w:rsidR="00D6522E">
              <w:rPr>
                <w:rFonts w:ascii="Calibri" w:hAnsi="Calibri"/>
                <w:b w:val="0"/>
                <w:caps/>
                <w:szCs w:val="22"/>
              </w:rPr>
              <w:t>º</w:t>
            </w:r>
            <w:permEnd w:id="497615648"/>
            <w:r w:rsidRPr="008755B5">
              <w:rPr>
                <w:rFonts w:ascii="Calibri" w:hAnsi="Calibri"/>
                <w:b w:val="0"/>
                <w:szCs w:val="22"/>
              </w:rPr>
              <w:t xml:space="preserve"> bimestre| Curso: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permStart w:id="678693992" w:edGrp="everyone"/>
            <w:r w:rsidR="00D6522E">
              <w:rPr>
                <w:rFonts w:ascii="Calibri" w:hAnsi="Calibri"/>
                <w:b w:val="0"/>
                <w:szCs w:val="22"/>
                <w:u w:val="single"/>
              </w:rPr>
              <w:t>EC</w:t>
            </w:r>
            <w:permEnd w:id="678693992"/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r w:rsidRPr="008755B5">
              <w:rPr>
                <w:rFonts w:ascii="Calibri" w:hAnsi="Calibri"/>
                <w:b w:val="0"/>
                <w:szCs w:val="22"/>
              </w:rPr>
              <w:t>| Turma: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permStart w:id="302458749" w:edGrp="everyone"/>
            <w:r w:rsidR="005369A1">
              <w:rPr>
                <w:rFonts w:ascii="Calibri" w:hAnsi="Calibri"/>
                <w:b w:val="0"/>
                <w:szCs w:val="22"/>
              </w:rPr>
              <w:t>5</w:t>
            </w:r>
            <w:permEnd w:id="302458749"/>
            <w:r w:rsidRPr="008755B5">
              <w:rPr>
                <w:rFonts w:ascii="Calibri" w:hAnsi="Calibri"/>
                <w:b w:val="0"/>
                <w:szCs w:val="22"/>
              </w:rPr>
              <w:t xml:space="preserve"> </w:t>
            </w:r>
          </w:p>
          <w:p w14:paraId="5064FC34" w14:textId="00581BE6" w:rsidR="00C70BE2" w:rsidRPr="008755B5" w:rsidRDefault="00EE3FC9" w:rsidP="00865640">
            <w:pPr>
              <w:pStyle w:val="Ttulo2"/>
              <w:spacing w:before="60" w:after="60"/>
              <w:jc w:val="both"/>
              <w:rPr>
                <w:rFonts w:ascii="Calibri" w:hAnsi="Calibri"/>
                <w:szCs w:val="22"/>
              </w:rPr>
            </w:pPr>
            <w:permStart w:id="1203521972" w:edGrp="everyone"/>
            <w:r>
              <w:rPr>
                <w:rFonts w:ascii="Calibri" w:hAnsi="Calibri"/>
                <w:b w:val="0"/>
                <w:szCs w:val="22"/>
              </w:rPr>
              <w:t>22</w:t>
            </w:r>
            <w:r w:rsidR="00D6522E">
              <w:rPr>
                <w:rFonts w:ascii="Calibri" w:hAnsi="Calibri"/>
                <w:b w:val="0"/>
                <w:szCs w:val="22"/>
              </w:rPr>
              <w:t>/</w:t>
            </w:r>
            <w:r>
              <w:rPr>
                <w:rFonts w:ascii="Calibri" w:hAnsi="Calibri"/>
                <w:b w:val="0"/>
                <w:szCs w:val="22"/>
              </w:rPr>
              <w:t>05</w:t>
            </w:r>
            <w:r w:rsidR="00D6522E">
              <w:rPr>
                <w:rFonts w:ascii="Calibri" w:hAnsi="Calibri"/>
                <w:b w:val="0"/>
                <w:szCs w:val="22"/>
              </w:rPr>
              <w:t>/202</w:t>
            </w:r>
            <w:r>
              <w:rPr>
                <w:rFonts w:ascii="Calibri" w:hAnsi="Calibri"/>
                <w:b w:val="0"/>
                <w:szCs w:val="22"/>
              </w:rPr>
              <w:t>4</w:t>
            </w:r>
            <w:permEnd w:id="1203521972"/>
            <w:r w:rsidR="00C70BE2" w:rsidRPr="008755B5">
              <w:rPr>
                <w:rFonts w:ascii="Calibri" w:hAnsi="Calibri"/>
                <w:b w:val="0"/>
                <w:szCs w:val="22"/>
              </w:rPr>
              <w:t xml:space="preserve"> - </w:t>
            </w:r>
            <w:permStart w:id="294799735" w:edGrp="everyone"/>
            <w:r w:rsidR="00D6522E">
              <w:rPr>
                <w:rFonts w:ascii="Calibri" w:hAnsi="Calibri"/>
                <w:b w:val="0"/>
                <w:szCs w:val="22"/>
              </w:rPr>
              <w:t>1</w:t>
            </w:r>
            <w:r w:rsidR="00B35733">
              <w:rPr>
                <w:rFonts w:ascii="Calibri" w:hAnsi="Calibri"/>
                <w:b w:val="0"/>
                <w:szCs w:val="22"/>
              </w:rPr>
              <w:t>9</w:t>
            </w:r>
            <w:r w:rsidR="00D6522E">
              <w:rPr>
                <w:rFonts w:ascii="Calibri" w:hAnsi="Calibri"/>
                <w:b w:val="0"/>
                <w:szCs w:val="22"/>
              </w:rPr>
              <w:t>h</w:t>
            </w:r>
            <w:r w:rsidR="00B35733">
              <w:rPr>
                <w:rFonts w:ascii="Calibri" w:hAnsi="Calibri"/>
                <w:b w:val="0"/>
                <w:szCs w:val="22"/>
              </w:rPr>
              <w:t>1</w:t>
            </w:r>
            <w:r w:rsidR="00D6522E">
              <w:rPr>
                <w:rFonts w:ascii="Calibri" w:hAnsi="Calibri"/>
                <w:b w:val="0"/>
                <w:szCs w:val="22"/>
              </w:rPr>
              <w:t>5</w:t>
            </w:r>
            <w:permEnd w:id="294799735"/>
          </w:p>
          <w:p w14:paraId="5064FC35" w14:textId="3EC61B63" w:rsidR="00C70BE2" w:rsidRPr="00426A92" w:rsidRDefault="00C70BE2" w:rsidP="00865640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Prof.(ª): </w:t>
            </w:r>
            <w:permStart w:id="1995067703" w:edGrp="everyone"/>
            <w:r w:rsidR="00D6522E">
              <w:rPr>
                <w:rFonts w:ascii="Calibri" w:hAnsi="Calibri"/>
                <w:sz w:val="22"/>
                <w:szCs w:val="22"/>
              </w:rPr>
              <w:t>Eduardo R. Marcelino</w:t>
            </w:r>
            <w:permEnd w:id="1995067703"/>
            <w:r w:rsidRPr="008755B5">
              <w:rPr>
                <w:rFonts w:ascii="Calibri" w:hAnsi="Calibri"/>
                <w:sz w:val="22"/>
                <w:szCs w:val="22"/>
              </w:rPr>
              <w:t xml:space="preserve"> |  Coord.: </w:t>
            </w:r>
            <w:permStart w:id="973879707" w:edGrp="everyone"/>
            <w:r w:rsidR="00D6522E">
              <w:rPr>
                <w:rFonts w:ascii="Calibri" w:hAnsi="Calibri"/>
                <w:sz w:val="22"/>
                <w:szCs w:val="22"/>
              </w:rPr>
              <w:t>Rodrigo Fontes</w:t>
            </w:r>
            <w:permEnd w:id="973879707"/>
          </w:p>
        </w:tc>
        <w:tc>
          <w:tcPr>
            <w:tcW w:w="1640" w:type="dxa"/>
            <w:vAlign w:val="center"/>
          </w:tcPr>
          <w:p w14:paraId="5064FC36" w14:textId="77777777" w:rsidR="00C70BE2" w:rsidRPr="008755B5" w:rsidRDefault="00747B9F" w:rsidP="00865640">
            <w:pPr>
              <w:jc w:val="center"/>
              <w:rPr>
                <w:rFonts w:ascii="Verdana" w:hAnsi="Verdana"/>
                <w:spacing w:val="20"/>
                <w:position w:val="6"/>
                <w:sz w:val="18"/>
                <w:szCs w:val="18"/>
              </w:rPr>
            </w:pPr>
            <w:r>
              <w:rPr>
                <w:rFonts w:ascii="Verdana" w:hAnsi="Verdana"/>
                <w:b/>
                <w:noProof/>
                <w:sz w:val="22"/>
                <w:szCs w:val="22"/>
              </w:rPr>
              <w:drawing>
                <wp:inline distT="0" distB="0" distL="0" distR="0" wp14:anchorId="5064FC63" wp14:editId="5064FC64">
                  <wp:extent cx="704850" cy="10477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BE2" w:rsidRPr="008755B5" w14:paraId="5064FC3C" w14:textId="77777777" w:rsidTr="00865640">
        <w:trPr>
          <w:trHeight w:val="503"/>
        </w:trPr>
        <w:tc>
          <w:tcPr>
            <w:tcW w:w="2929" w:type="dxa"/>
            <w:vAlign w:val="center"/>
          </w:tcPr>
          <w:p w14:paraId="5064FC38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Aluno (a): 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</w:p>
        </w:tc>
        <w:tc>
          <w:tcPr>
            <w:tcW w:w="2929" w:type="dxa"/>
            <w:gridSpan w:val="2"/>
            <w:vAlign w:val="center"/>
          </w:tcPr>
          <w:p w14:paraId="5064FC39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Nº:</w:t>
            </w:r>
          </w:p>
        </w:tc>
        <w:tc>
          <w:tcPr>
            <w:tcW w:w="2929" w:type="dxa"/>
            <w:vAlign w:val="center"/>
          </w:tcPr>
          <w:p w14:paraId="5064FC3A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RA:</w:t>
            </w:r>
          </w:p>
        </w:tc>
        <w:tc>
          <w:tcPr>
            <w:tcW w:w="1640" w:type="dxa"/>
            <w:vAlign w:val="center"/>
          </w:tcPr>
          <w:p w14:paraId="5064FC3B" w14:textId="77777777" w:rsidR="00C70BE2" w:rsidRPr="008755B5" w:rsidRDefault="00C70BE2" w:rsidP="00865640">
            <w:pPr>
              <w:spacing w:before="120" w:after="60"/>
              <w:jc w:val="center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r w:rsidRPr="008755B5"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>Nota:</w:t>
            </w:r>
          </w:p>
        </w:tc>
      </w:tr>
      <w:tr w:rsidR="00C70BE2" w:rsidRPr="008755B5" w14:paraId="5064FC41" w14:textId="77777777" w:rsidTr="00C70BE2">
        <w:trPr>
          <w:trHeight w:val="503"/>
        </w:trPr>
        <w:tc>
          <w:tcPr>
            <w:tcW w:w="2929" w:type="dxa"/>
            <w:vAlign w:val="center"/>
          </w:tcPr>
          <w:p w14:paraId="702A126F" w14:textId="59EF60BC" w:rsidR="004679A1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ermStart w:id="1003819633" w:edGrp="everyone"/>
            <w:r>
              <w:rPr>
                <w:rFonts w:ascii="Calibri" w:hAnsi="Calibri"/>
                <w:sz w:val="22"/>
                <w:szCs w:val="22"/>
              </w:rPr>
              <w:t xml:space="preserve">     </w:t>
            </w:r>
          </w:p>
          <w:p w14:paraId="5064FC3D" w14:textId="5E73FDAA" w:rsidR="00C70BE2" w:rsidRPr="008755B5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C70BE2">
              <w:rPr>
                <w:rFonts w:ascii="Calibri" w:hAnsi="Calibri"/>
                <w:sz w:val="22"/>
                <w:szCs w:val="22"/>
              </w:rPr>
              <w:t xml:space="preserve"> </w:t>
            </w:r>
            <w:permEnd w:id="1003819633"/>
          </w:p>
        </w:tc>
        <w:tc>
          <w:tcPr>
            <w:tcW w:w="2929" w:type="dxa"/>
            <w:gridSpan w:val="2"/>
            <w:vAlign w:val="center"/>
          </w:tcPr>
          <w:p w14:paraId="5064FC3E" w14:textId="77777777" w:rsidR="00C70BE2" w:rsidRPr="008755B5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ermStart w:id="733025038" w:edGrp="everyone"/>
            <w:r>
              <w:rPr>
                <w:rFonts w:ascii="Calibri" w:hAnsi="Calibri"/>
                <w:sz w:val="22"/>
                <w:szCs w:val="22"/>
              </w:rPr>
              <w:t xml:space="preserve">      </w:t>
            </w:r>
            <w:permEnd w:id="733025038"/>
          </w:p>
        </w:tc>
        <w:tc>
          <w:tcPr>
            <w:tcW w:w="2929" w:type="dxa"/>
            <w:vAlign w:val="center"/>
          </w:tcPr>
          <w:p w14:paraId="5064FC3F" w14:textId="77777777" w:rsidR="00C70BE2" w:rsidRPr="008755B5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ermStart w:id="406544083" w:edGrp="everyone"/>
            <w:r>
              <w:rPr>
                <w:rFonts w:ascii="Calibri" w:hAnsi="Calibri"/>
                <w:sz w:val="22"/>
                <w:szCs w:val="22"/>
              </w:rPr>
              <w:t xml:space="preserve">      </w:t>
            </w:r>
            <w:permEnd w:id="406544083"/>
          </w:p>
        </w:tc>
        <w:tc>
          <w:tcPr>
            <w:tcW w:w="1640" w:type="dxa"/>
            <w:vAlign w:val="center"/>
          </w:tcPr>
          <w:p w14:paraId="5064FC40" w14:textId="77777777" w:rsidR="00C70BE2" w:rsidRPr="008755B5" w:rsidRDefault="000877EB" w:rsidP="00C70BE2">
            <w:pPr>
              <w:spacing w:before="120" w:after="60"/>
              <w:jc w:val="center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permStart w:id="1830629978" w:edGrp="everyone"/>
            <w:r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 xml:space="preserve">      </w:t>
            </w:r>
            <w:permEnd w:id="1830629978"/>
          </w:p>
        </w:tc>
      </w:tr>
      <w:tr w:rsidR="00C70BE2" w:rsidRPr="008755B5" w14:paraId="5064FC44" w14:textId="77777777" w:rsidTr="00865640">
        <w:trPr>
          <w:trHeight w:val="411"/>
        </w:trPr>
        <w:tc>
          <w:tcPr>
            <w:tcW w:w="8787" w:type="dxa"/>
            <w:gridSpan w:val="4"/>
            <w:tcBorders>
              <w:bottom w:val="single" w:sz="12" w:space="0" w:color="auto"/>
            </w:tcBorders>
          </w:tcPr>
          <w:p w14:paraId="5064FC42" w14:textId="3F092210" w:rsidR="00C70BE2" w:rsidRPr="008755B5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Orientações: </w:t>
            </w:r>
            <w:permStart w:id="384773740" w:edGrp="everyone"/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</w:rPr>
              <w:t>Respostas a lápis não são passíveis de revisão.</w:t>
            </w:r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</w:rPr>
              <w:tab/>
            </w:r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  <w:u w:val="single"/>
              </w:rPr>
              <w:t>A interpretação faz parte da prova. SEM CONSULTA</w:t>
            </w:r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</w:rPr>
              <w:t>. Indique quando não resolver no local predeterminado. A identação do código será avaliada.</w:t>
            </w:r>
            <w:permEnd w:id="384773740"/>
          </w:p>
        </w:tc>
        <w:tc>
          <w:tcPr>
            <w:tcW w:w="1640" w:type="dxa"/>
            <w:tcBorders>
              <w:bottom w:val="single" w:sz="12" w:space="0" w:color="auto"/>
            </w:tcBorders>
          </w:tcPr>
          <w:p w14:paraId="5064FC43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C70BE2" w:rsidRPr="008755B5" w14:paraId="5064FC49" w14:textId="77777777" w:rsidTr="00865640">
        <w:trPr>
          <w:trHeight w:val="411"/>
        </w:trPr>
        <w:tc>
          <w:tcPr>
            <w:tcW w:w="878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4FC45" w14:textId="7184D955" w:rsidR="00C70BE2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Data da vista da prova:  </w:t>
            </w:r>
            <w:permStart w:id="849221097" w:edGrp="everyone"/>
            <w:r w:rsidR="00EE3FC9">
              <w:rPr>
                <w:rFonts w:ascii="Calibri" w:hAnsi="Calibri"/>
                <w:i/>
                <w:sz w:val="22"/>
                <w:szCs w:val="22"/>
              </w:rPr>
              <w:t>27</w:t>
            </w:r>
            <w:permEnd w:id="849221097"/>
            <w:r>
              <w:rPr>
                <w:rFonts w:ascii="Calibri" w:hAnsi="Calibri"/>
                <w:sz w:val="22"/>
                <w:szCs w:val="22"/>
              </w:rPr>
              <w:t xml:space="preserve"> / </w:t>
            </w:r>
            <w:permStart w:id="1586825161" w:edGrp="everyone"/>
            <w:r w:rsidR="00EE3FC9">
              <w:rPr>
                <w:rFonts w:ascii="Calibri" w:hAnsi="Calibri"/>
                <w:sz w:val="22"/>
                <w:szCs w:val="22"/>
              </w:rPr>
              <w:t>05</w:t>
            </w:r>
            <w:permEnd w:id="1586825161"/>
            <w:r>
              <w:rPr>
                <w:rFonts w:ascii="Calibri" w:hAnsi="Calibri"/>
                <w:sz w:val="22"/>
                <w:szCs w:val="22"/>
              </w:rPr>
              <w:t xml:space="preserve"> / </w:t>
            </w:r>
            <w:permStart w:id="858672367" w:edGrp="everyone"/>
            <w:r w:rsidR="0058087D">
              <w:rPr>
                <w:rFonts w:ascii="Calibri" w:hAnsi="Calibri"/>
                <w:sz w:val="22"/>
                <w:szCs w:val="22"/>
              </w:rPr>
              <w:t>202</w:t>
            </w:r>
            <w:r w:rsidR="00EE3FC9">
              <w:rPr>
                <w:rFonts w:ascii="Calibri" w:hAnsi="Calibri"/>
                <w:sz w:val="22"/>
                <w:szCs w:val="22"/>
              </w:rPr>
              <w:t>4</w:t>
            </w:r>
            <w:permEnd w:id="858672367"/>
            <w:r>
              <w:rPr>
                <w:rFonts w:ascii="Calibri" w:hAnsi="Calibri"/>
                <w:i/>
                <w:sz w:val="22"/>
                <w:szCs w:val="22"/>
              </w:rPr>
              <w:t xml:space="preserve"> - </w:t>
            </w: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 horário: </w:t>
            </w:r>
            <w:permStart w:id="1638146052" w:edGrp="everyone"/>
            <w:r w:rsidR="005369A1">
              <w:rPr>
                <w:rFonts w:ascii="Calibri" w:hAnsi="Calibri"/>
                <w:i/>
                <w:sz w:val="22"/>
                <w:szCs w:val="22"/>
              </w:rPr>
              <w:t>1</w:t>
            </w:r>
            <w:r w:rsidR="00BC1738">
              <w:rPr>
                <w:rFonts w:ascii="Calibri" w:hAnsi="Calibri"/>
                <w:i/>
                <w:sz w:val="22"/>
                <w:szCs w:val="22"/>
              </w:rPr>
              <w:t>9</w:t>
            </w:r>
            <w:permEnd w:id="1638146052"/>
            <w:r>
              <w:rPr>
                <w:rFonts w:ascii="Calibri" w:hAnsi="Calibri"/>
                <w:sz w:val="22"/>
                <w:szCs w:val="22"/>
              </w:rPr>
              <w:t xml:space="preserve"> h </w:t>
            </w:r>
            <w:permStart w:id="806952682" w:edGrp="everyone"/>
            <w:r w:rsidR="00BC1738">
              <w:rPr>
                <w:rFonts w:ascii="Calibri" w:hAnsi="Calibri"/>
                <w:sz w:val="22"/>
                <w:szCs w:val="22"/>
              </w:rPr>
              <w:t>15</w:t>
            </w:r>
            <w:permEnd w:id="806952682"/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14:paraId="5064FC46" w14:textId="77777777" w:rsidR="00C70BE2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Declaro estar de acordo com a nota e com a </w:t>
            </w:r>
            <w:r w:rsidRPr="00C91A88">
              <w:rPr>
                <w:rFonts w:ascii="Calibri" w:hAnsi="Calibri"/>
                <w:sz w:val="22"/>
                <w:szCs w:val="22"/>
              </w:rPr>
              <w:t>revisão e correção</w:t>
            </w:r>
            <w:r>
              <w:rPr>
                <w:rFonts w:ascii="Calibri" w:hAnsi="Calibri"/>
                <w:sz w:val="22"/>
                <w:szCs w:val="22"/>
              </w:rPr>
              <w:t xml:space="preserve"> realizada pelo professor. </w:t>
            </w:r>
          </w:p>
          <w:p w14:paraId="5064FC47" w14:textId="77777777" w:rsidR="00C70BE2" w:rsidRPr="00557894" w:rsidRDefault="00C70BE2" w:rsidP="00865640">
            <w:pPr>
              <w:pStyle w:val="xmsonormal"/>
              <w:jc w:val="both"/>
            </w:pPr>
            <w:r w:rsidRPr="00557894">
              <w:t xml:space="preserve">O não comparecimento do aluno na vista dos instrumentos avaliativos, </w:t>
            </w:r>
            <w:r w:rsidRPr="00557894">
              <w:rPr>
                <w:bCs/>
              </w:rPr>
              <w:t>na data prevista</w:t>
            </w:r>
            <w:r w:rsidRPr="00557894">
              <w:t>, significa a concordância tácita com as notas atribuídas, desobrigando a instituição de deferir eventuais pedidos de revisão de notas (após a divulgação de notas no portal do aluno, dentro do semestre letivo ou em situações futuras).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4FC48" w14:textId="77777777" w:rsidR="00C70BE2" w:rsidRPr="00426A92" w:rsidRDefault="00C70BE2" w:rsidP="00865640">
            <w:pPr>
              <w:spacing w:after="60"/>
              <w:rPr>
                <w:rFonts w:ascii="Calibri" w:hAnsi="Calibri"/>
                <w:sz w:val="22"/>
                <w:szCs w:val="22"/>
              </w:rPr>
            </w:pPr>
            <w:r w:rsidRPr="00426A92">
              <w:rPr>
                <w:rFonts w:ascii="Calibri" w:hAnsi="Calibri"/>
                <w:sz w:val="18"/>
                <w:szCs w:val="22"/>
              </w:rPr>
              <w:t>Rubrica do aluno</w:t>
            </w:r>
            <w:r>
              <w:rPr>
                <w:rFonts w:ascii="Calibri" w:hAnsi="Calibri"/>
                <w:sz w:val="18"/>
                <w:szCs w:val="22"/>
              </w:rPr>
              <w:t>:</w:t>
            </w:r>
          </w:p>
        </w:tc>
      </w:tr>
    </w:tbl>
    <w:p w14:paraId="5064FC4A" w14:textId="77777777" w:rsidR="00C70BE2" w:rsidRDefault="00C70BE2" w:rsidP="00C70BE2">
      <w:pPr>
        <w:pStyle w:val="Ttulo1"/>
        <w:rPr>
          <w:rFonts w:ascii="Times New Roman" w:hAnsi="Times New Roman"/>
          <w:noProof/>
          <w:sz w:val="22"/>
          <w:szCs w:val="22"/>
        </w:rPr>
      </w:pPr>
    </w:p>
    <w:p w14:paraId="686432F4" w14:textId="0363B9E5" w:rsidR="00C70BE2" w:rsidRDefault="00C70BE2" w:rsidP="00C70BE2">
      <w:pPr>
        <w:rPr>
          <w:rStyle w:val="normaltextrun"/>
          <w:rFonts w:ascii="Calibri" w:hAnsi="Calibri" w:cs="Calibri"/>
          <w:sz w:val="22"/>
          <w:szCs w:val="22"/>
        </w:rPr>
      </w:pPr>
      <w:permStart w:id="193952706" w:edGrp="everyone"/>
    </w:p>
    <w:p w14:paraId="04001ECB" w14:textId="44A22DDD" w:rsidR="00D02E1D" w:rsidRPr="00711536" w:rsidRDefault="00D02E1D" w:rsidP="00D02E1D">
      <w:p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TRABALHO</w:t>
      </w:r>
    </w:p>
    <w:p w14:paraId="13AA05C0" w14:textId="216024C8" w:rsidR="00D02E1D" w:rsidRPr="00711536" w:rsidRDefault="00D02E1D" w:rsidP="00D02E1D">
      <w:p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ab/>
        <w:t xml:space="preserve">∟ </w:t>
      </w:r>
      <w:r w:rsidR="0015587B">
        <w:rPr>
          <w:rFonts w:ascii="Calibri" w:hAnsi="Calibri" w:cs="Calibri"/>
          <w:sz w:val="22"/>
          <w:szCs w:val="22"/>
        </w:rPr>
        <w:t>Entregar e</w:t>
      </w:r>
      <w:r w:rsidRPr="00711536">
        <w:rPr>
          <w:rFonts w:ascii="Calibri" w:hAnsi="Calibri" w:cs="Calibri"/>
          <w:sz w:val="22"/>
          <w:szCs w:val="22"/>
        </w:rPr>
        <w:t>ste documento preenchido</w:t>
      </w:r>
      <w:r w:rsidR="0015587B">
        <w:rPr>
          <w:rFonts w:ascii="Calibri" w:hAnsi="Calibri" w:cs="Calibri"/>
          <w:sz w:val="22"/>
          <w:szCs w:val="22"/>
        </w:rPr>
        <w:t xml:space="preserve">  via </w:t>
      </w:r>
      <w:proofErr w:type="spellStart"/>
      <w:r w:rsidR="0015587B">
        <w:rPr>
          <w:rFonts w:ascii="Calibri" w:hAnsi="Calibri" w:cs="Calibri"/>
          <w:sz w:val="22"/>
          <w:szCs w:val="22"/>
        </w:rPr>
        <w:t>moodle</w:t>
      </w:r>
      <w:proofErr w:type="spellEnd"/>
    </w:p>
    <w:p w14:paraId="52A1A0DD" w14:textId="5B2CB55F" w:rsidR="00D02E1D" w:rsidRPr="00711536" w:rsidRDefault="00D02E1D" w:rsidP="0015587B">
      <w:p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ab/>
        <w:t xml:space="preserve">∟ </w:t>
      </w:r>
      <w:r w:rsidR="0015587B">
        <w:rPr>
          <w:rFonts w:ascii="Calibri" w:hAnsi="Calibri" w:cs="Calibri"/>
          <w:sz w:val="22"/>
          <w:szCs w:val="22"/>
        </w:rPr>
        <w:t xml:space="preserve">O código fonte do projeto e o </w:t>
      </w:r>
      <w:r w:rsidRPr="00711536">
        <w:rPr>
          <w:rFonts w:ascii="Calibri" w:hAnsi="Calibri" w:cs="Calibri"/>
          <w:sz w:val="22"/>
          <w:szCs w:val="22"/>
        </w:rPr>
        <w:t>Scripts SQL para criar a(s) tabela(s) no banco de dados</w:t>
      </w:r>
      <w:r w:rsidR="0015587B">
        <w:rPr>
          <w:rFonts w:ascii="Calibri" w:hAnsi="Calibri" w:cs="Calibri"/>
          <w:sz w:val="22"/>
          <w:szCs w:val="22"/>
        </w:rPr>
        <w:t xml:space="preserve"> , tudo pelo moodle.</w:t>
      </w:r>
    </w:p>
    <w:p w14:paraId="360391E8" w14:textId="6BA1779D" w:rsidR="00D02E1D" w:rsidRDefault="00D02E1D" w:rsidP="00D02E1D">
      <w:pPr>
        <w:rPr>
          <w:rFonts w:ascii="Calibri" w:hAnsi="Calibri" w:cs="Calibri"/>
          <w:sz w:val="22"/>
          <w:szCs w:val="22"/>
        </w:rPr>
      </w:pPr>
    </w:p>
    <w:p w14:paraId="2C76B07B" w14:textId="736380EC" w:rsidR="00A9065E" w:rsidRDefault="00A9065E" w:rsidP="00D02E1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Tema livre: o aluno pode escolher qualquer tipo de sistema desde que atenda aos requisitos abaixo:</w:t>
      </w:r>
    </w:p>
    <w:p w14:paraId="71D2CF6B" w14:textId="77777777" w:rsidR="00A9065E" w:rsidRPr="00711536" w:rsidRDefault="00A9065E" w:rsidP="00D02E1D">
      <w:pPr>
        <w:rPr>
          <w:rFonts w:ascii="Calibri" w:hAnsi="Calibri" w:cs="Calibri"/>
          <w:sz w:val="22"/>
          <w:szCs w:val="22"/>
        </w:rPr>
      </w:pPr>
    </w:p>
    <w:p w14:paraId="42012FD9" w14:textId="77777777" w:rsidR="00D02E1D" w:rsidRPr="00711536" w:rsidRDefault="00D02E1D" w:rsidP="00D02E1D">
      <w:pPr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 xml:space="preserve">O trabalho deve possuir – </w:t>
      </w:r>
      <w:r w:rsidRPr="00711536">
        <w:rPr>
          <w:rFonts w:ascii="Calibri" w:hAnsi="Calibri" w:cs="Calibri"/>
          <w:b/>
          <w:sz w:val="22"/>
          <w:szCs w:val="22"/>
          <w:u w:val="single"/>
        </w:rPr>
        <w:t>obrigatoriamente</w:t>
      </w:r>
      <w:r w:rsidRPr="00711536">
        <w:rPr>
          <w:rFonts w:ascii="Calibri" w:hAnsi="Calibri" w:cs="Calibri"/>
          <w:sz w:val="22"/>
          <w:szCs w:val="22"/>
        </w:rPr>
        <w:t xml:space="preserve"> - as seguintes características:</w:t>
      </w:r>
    </w:p>
    <w:p w14:paraId="42956502" w14:textId="33EB9C04" w:rsidR="00D02E1D" w:rsidRPr="00711536" w:rsidRDefault="00D02E1D" w:rsidP="00D02E1D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 xml:space="preserve">Pelo menos </w:t>
      </w:r>
      <w:r>
        <w:rPr>
          <w:rFonts w:ascii="Calibri" w:hAnsi="Calibri" w:cs="Calibri"/>
          <w:sz w:val="22"/>
          <w:szCs w:val="22"/>
        </w:rPr>
        <w:t>3</w:t>
      </w:r>
      <w:r w:rsidRPr="0071153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11536">
        <w:rPr>
          <w:rFonts w:ascii="Calibri" w:hAnsi="Calibri" w:cs="Calibri"/>
          <w:sz w:val="22"/>
          <w:szCs w:val="22"/>
        </w:rPr>
        <w:t>CRUDs</w:t>
      </w:r>
      <w:proofErr w:type="spellEnd"/>
      <w:r>
        <w:rPr>
          <w:rFonts w:ascii="Calibri" w:hAnsi="Calibri" w:cs="Calibri"/>
          <w:sz w:val="22"/>
          <w:szCs w:val="22"/>
        </w:rPr>
        <w:t>, sendo que todos deverão possuir relacionamento com outra tabela</w:t>
      </w:r>
      <w:r w:rsidRPr="00711536">
        <w:rPr>
          <w:rFonts w:ascii="Calibri" w:hAnsi="Calibri" w:cs="Calibri"/>
          <w:sz w:val="22"/>
          <w:szCs w:val="22"/>
        </w:rPr>
        <w:t>.</w:t>
      </w:r>
      <w:r w:rsidR="00103960">
        <w:rPr>
          <w:rFonts w:ascii="Calibri" w:hAnsi="Calibri" w:cs="Calibri"/>
          <w:sz w:val="22"/>
          <w:szCs w:val="22"/>
        </w:rPr>
        <w:t xml:space="preserve"> As listagens de tabelas que possuam relacionamento devem fazer o “</w:t>
      </w:r>
      <w:proofErr w:type="spellStart"/>
      <w:r w:rsidR="00103960">
        <w:rPr>
          <w:rFonts w:ascii="Calibri" w:hAnsi="Calibri" w:cs="Calibri"/>
          <w:sz w:val="22"/>
          <w:szCs w:val="22"/>
        </w:rPr>
        <w:t>join</w:t>
      </w:r>
      <w:proofErr w:type="spellEnd"/>
      <w:r w:rsidR="00103960">
        <w:rPr>
          <w:rFonts w:ascii="Calibri" w:hAnsi="Calibri" w:cs="Calibri"/>
          <w:sz w:val="22"/>
          <w:szCs w:val="22"/>
        </w:rPr>
        <w:t>” e exibir o campo relacionado.</w:t>
      </w:r>
      <w:r w:rsidRPr="00711536">
        <w:rPr>
          <w:rFonts w:ascii="Calibri" w:hAnsi="Calibri" w:cs="Calibri"/>
          <w:sz w:val="22"/>
          <w:szCs w:val="22"/>
        </w:rPr>
        <w:t xml:space="preserve"> </w:t>
      </w:r>
      <w:r w:rsidR="00362FD9">
        <w:rPr>
          <w:rFonts w:ascii="Calibri" w:hAnsi="Calibri" w:cs="Calibri"/>
          <w:sz w:val="22"/>
          <w:szCs w:val="22"/>
        </w:rPr>
        <w:t xml:space="preserve"> </w:t>
      </w:r>
    </w:p>
    <w:p w14:paraId="7850DB02" w14:textId="19BB403C" w:rsidR="00D02E1D" w:rsidRDefault="00D02E1D" w:rsidP="00D02E1D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Utilização de herança nas classes, como explicado em aula.</w:t>
      </w:r>
      <w:r w:rsidR="00103960">
        <w:rPr>
          <w:rFonts w:ascii="Calibri" w:hAnsi="Calibri" w:cs="Calibri"/>
          <w:sz w:val="22"/>
          <w:szCs w:val="22"/>
        </w:rPr>
        <w:t xml:space="preserve"> </w:t>
      </w:r>
    </w:p>
    <w:p w14:paraId="50EEE166" w14:textId="77777777" w:rsidR="00D02E1D" w:rsidRPr="00711536" w:rsidRDefault="00D02E1D" w:rsidP="00D02E1D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Ao menos 1 dos cadastros deverá manipular imagem (</w:t>
      </w:r>
      <w:proofErr w:type="spellStart"/>
      <w:r w:rsidRPr="00711536">
        <w:rPr>
          <w:rFonts w:ascii="Calibri" w:hAnsi="Calibri" w:cs="Calibri"/>
          <w:sz w:val="22"/>
          <w:szCs w:val="22"/>
        </w:rPr>
        <w:t>ex</w:t>
      </w:r>
      <w:proofErr w:type="spellEnd"/>
      <w:r w:rsidRPr="00711536">
        <w:rPr>
          <w:rFonts w:ascii="Calibri" w:hAnsi="Calibri" w:cs="Calibri"/>
          <w:sz w:val="22"/>
          <w:szCs w:val="22"/>
        </w:rPr>
        <w:t>: foto do funcionário</w:t>
      </w:r>
      <w:r>
        <w:rPr>
          <w:rFonts w:ascii="Calibri" w:hAnsi="Calibri" w:cs="Calibri"/>
          <w:sz w:val="22"/>
          <w:szCs w:val="22"/>
        </w:rPr>
        <w:t>, do produto</w:t>
      </w:r>
      <w:r w:rsidRPr="00711536">
        <w:rPr>
          <w:rFonts w:ascii="Calibri" w:hAnsi="Calibri" w:cs="Calibri"/>
          <w:sz w:val="22"/>
          <w:szCs w:val="22"/>
        </w:rPr>
        <w:t>).</w:t>
      </w:r>
    </w:p>
    <w:p w14:paraId="7749E1B0" w14:textId="77777777" w:rsidR="00D02E1D" w:rsidRDefault="00D02E1D" w:rsidP="00D02E1D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Á</w:t>
      </w:r>
      <w:r w:rsidRPr="00711536">
        <w:rPr>
          <w:rFonts w:ascii="Calibri" w:hAnsi="Calibri" w:cs="Calibri"/>
          <w:sz w:val="22"/>
          <w:szCs w:val="22"/>
        </w:rPr>
        <w:t>rea “</w:t>
      </w:r>
      <w:r>
        <w:rPr>
          <w:rFonts w:ascii="Calibri" w:hAnsi="Calibri" w:cs="Calibri"/>
          <w:sz w:val="22"/>
          <w:szCs w:val="22"/>
        </w:rPr>
        <w:t>Sobre</w:t>
      </w:r>
      <w:r w:rsidRPr="00711536">
        <w:rPr>
          <w:rFonts w:ascii="Calibri" w:hAnsi="Calibri" w:cs="Calibri"/>
          <w:sz w:val="22"/>
          <w:szCs w:val="22"/>
        </w:rPr>
        <w:t>”, exibindo informações acerca do sistema, além do nome e o RA dos alunos.</w:t>
      </w:r>
    </w:p>
    <w:p w14:paraId="5A3B5B7B" w14:textId="77777777" w:rsidR="00930D43" w:rsidRDefault="00930D43" w:rsidP="00930D43">
      <w:pPr>
        <w:ind w:left="720"/>
        <w:rPr>
          <w:rFonts w:ascii="Calibri" w:hAnsi="Calibri" w:cs="Calibri"/>
          <w:sz w:val="22"/>
          <w:szCs w:val="22"/>
        </w:rPr>
      </w:pPr>
    </w:p>
    <w:p w14:paraId="72DF4D04" w14:textId="294BC117" w:rsidR="00930D43" w:rsidRPr="00930D43" w:rsidRDefault="00930D43" w:rsidP="00930D43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930D43">
        <w:rPr>
          <w:rFonts w:ascii="Calibri" w:hAnsi="Calibri" w:cs="Calibri"/>
          <w:sz w:val="22"/>
          <w:szCs w:val="22"/>
        </w:rPr>
        <w:t>Uma tela com a funcionalidade principal do sistema. Esta é geralmente a tela mestre-detalhe, onde há um cadastro que envolve, no mínimo, três entidades do banco de dados. Exemplos:</w:t>
      </w:r>
    </w:p>
    <w:p w14:paraId="7B9A9580" w14:textId="39613532" w:rsidR="00930D43" w:rsidRPr="00930D43" w:rsidRDefault="00930D43" w:rsidP="00930D43">
      <w:pPr>
        <w:numPr>
          <w:ilvl w:val="1"/>
          <w:numId w:val="13"/>
        </w:numPr>
        <w:rPr>
          <w:rFonts w:ascii="Calibri" w:hAnsi="Calibri" w:cs="Calibri"/>
          <w:sz w:val="22"/>
          <w:szCs w:val="22"/>
        </w:rPr>
      </w:pPr>
      <w:r w:rsidRPr="00930D43">
        <w:rPr>
          <w:rFonts w:ascii="Calibri" w:hAnsi="Calibri" w:cs="Calibri"/>
          <w:sz w:val="22"/>
          <w:szCs w:val="22"/>
        </w:rPr>
        <w:t>Se for um sistema de controle de padaria, deverá haver a tela de venda, onde o cliente deverá informar a data da venda, código do cliente (quando houver), produtos adquiridos, etc.</w:t>
      </w:r>
    </w:p>
    <w:p w14:paraId="746643DC" w14:textId="4FEC6FF4" w:rsidR="00930D43" w:rsidRPr="00930D43" w:rsidRDefault="00930D43" w:rsidP="00930D43">
      <w:pPr>
        <w:numPr>
          <w:ilvl w:val="1"/>
          <w:numId w:val="13"/>
        </w:numPr>
        <w:rPr>
          <w:rFonts w:ascii="Calibri" w:hAnsi="Calibri" w:cs="Calibri"/>
          <w:sz w:val="22"/>
          <w:szCs w:val="22"/>
        </w:rPr>
      </w:pPr>
      <w:r w:rsidRPr="00930D43">
        <w:rPr>
          <w:rFonts w:ascii="Calibri" w:hAnsi="Calibri" w:cs="Calibri"/>
          <w:sz w:val="22"/>
          <w:szCs w:val="22"/>
        </w:rPr>
        <w:t xml:space="preserve">Se for um sistema de digitação de notas, esta tela seria a tela onde as notas seriam informadas, e teria também uma funcionalidade para calcular as médias. Neste caso, deveria ser possível consultar as notas por avaliações (N1, N2, </w:t>
      </w:r>
      <w:proofErr w:type="spellStart"/>
      <w:r w:rsidRPr="00930D43">
        <w:rPr>
          <w:rFonts w:ascii="Calibri" w:hAnsi="Calibri" w:cs="Calibri"/>
          <w:sz w:val="22"/>
          <w:szCs w:val="22"/>
        </w:rPr>
        <w:t>etc</w:t>
      </w:r>
      <w:proofErr w:type="spellEnd"/>
      <w:r w:rsidRPr="00930D43">
        <w:rPr>
          <w:rFonts w:ascii="Calibri" w:hAnsi="Calibri" w:cs="Calibri"/>
          <w:sz w:val="22"/>
          <w:szCs w:val="22"/>
        </w:rPr>
        <w:t>), por data da avaliação, por professor, disciplina, aluno, etc.</w:t>
      </w:r>
    </w:p>
    <w:p w14:paraId="12465293" w14:textId="715969DF" w:rsidR="00930D43" w:rsidRDefault="00930D43" w:rsidP="00930D43">
      <w:pPr>
        <w:numPr>
          <w:ilvl w:val="1"/>
          <w:numId w:val="13"/>
        </w:numPr>
        <w:rPr>
          <w:rFonts w:ascii="Calibri" w:hAnsi="Calibri" w:cs="Calibri"/>
          <w:sz w:val="22"/>
          <w:szCs w:val="22"/>
        </w:rPr>
      </w:pPr>
      <w:r w:rsidRPr="00930D43">
        <w:rPr>
          <w:rFonts w:ascii="Calibri" w:hAnsi="Calibri" w:cs="Calibri"/>
          <w:sz w:val="22"/>
          <w:szCs w:val="22"/>
        </w:rPr>
        <w:t>Se for um sistema de álbum de figurinha, essa funcionalidade principal poderia ser a tela onde o usuário iria montar o álbum com base em figurinhas que ele ganhou, comprou ou trocou.</w:t>
      </w:r>
    </w:p>
    <w:p w14:paraId="5EC7C64F" w14:textId="15B6E2D7" w:rsidR="00EE3FC9" w:rsidRPr="00930D43" w:rsidRDefault="00EE3FC9" w:rsidP="00930D43">
      <w:pPr>
        <w:numPr>
          <w:ilvl w:val="1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Qualquer sistema que contenha pedido e item do pedido atendera este requisito.</w:t>
      </w:r>
    </w:p>
    <w:p w14:paraId="2EDA8A6D" w14:textId="44817313" w:rsidR="00930D43" w:rsidRDefault="00930D43" w:rsidP="00930D43">
      <w:pPr>
        <w:numPr>
          <w:ilvl w:val="1"/>
          <w:numId w:val="13"/>
        </w:numPr>
        <w:rPr>
          <w:rFonts w:ascii="Calibri" w:hAnsi="Calibri" w:cs="Calibri"/>
          <w:sz w:val="22"/>
          <w:szCs w:val="22"/>
        </w:rPr>
      </w:pPr>
      <w:r w:rsidRPr="00930D43">
        <w:rPr>
          <w:rFonts w:ascii="Calibri" w:hAnsi="Calibri" w:cs="Calibri"/>
          <w:sz w:val="22"/>
          <w:szCs w:val="22"/>
        </w:rPr>
        <w:t xml:space="preserve">A tabela “detalhe” deve ser composta por mais de um campo além de uma possível FK. Exemplo: Se for </w:t>
      </w:r>
      <w:proofErr w:type="spellStart"/>
      <w:r w:rsidRPr="00930D43">
        <w:rPr>
          <w:rFonts w:ascii="Calibri" w:hAnsi="Calibri" w:cs="Calibri"/>
          <w:sz w:val="22"/>
          <w:szCs w:val="22"/>
        </w:rPr>
        <w:t>ProdutosDaVenda</w:t>
      </w:r>
      <w:proofErr w:type="spellEnd"/>
      <w:r w:rsidRPr="00930D43">
        <w:rPr>
          <w:rFonts w:ascii="Calibri" w:hAnsi="Calibri" w:cs="Calibri"/>
          <w:sz w:val="22"/>
          <w:szCs w:val="22"/>
        </w:rPr>
        <w:t>, deve possuir além do código do produto algum outro campo, como por exemplo a quantidade de produtos vendidos.</w:t>
      </w:r>
    </w:p>
    <w:p w14:paraId="4700658B" w14:textId="676D5941" w:rsidR="00930D43" w:rsidRPr="00930D43" w:rsidRDefault="00930D43" w:rsidP="000A4D3B">
      <w:pPr>
        <w:numPr>
          <w:ilvl w:val="1"/>
          <w:numId w:val="13"/>
        </w:numPr>
        <w:rPr>
          <w:rFonts w:ascii="Calibri" w:hAnsi="Calibri" w:cs="Calibri"/>
          <w:sz w:val="22"/>
          <w:szCs w:val="22"/>
        </w:rPr>
      </w:pPr>
      <w:r w:rsidRPr="00930D43">
        <w:rPr>
          <w:rFonts w:ascii="Calibri" w:hAnsi="Calibri" w:cs="Calibri"/>
          <w:sz w:val="22"/>
          <w:szCs w:val="22"/>
        </w:rPr>
        <w:t>Utilize controle de transação</w:t>
      </w:r>
    </w:p>
    <w:p w14:paraId="5C3DCA13" w14:textId="33E45CE3" w:rsidR="00930D43" w:rsidRDefault="00930D43" w:rsidP="00D02E1D">
      <w:pPr>
        <w:rPr>
          <w:rFonts w:ascii="Calibri" w:hAnsi="Calibri" w:cs="Calibri"/>
          <w:sz w:val="22"/>
          <w:szCs w:val="22"/>
        </w:rPr>
      </w:pPr>
    </w:p>
    <w:p w14:paraId="71A18C7C" w14:textId="77777777" w:rsidR="00362FD9" w:rsidRPr="00711536" w:rsidRDefault="00362FD9" w:rsidP="00362FD9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Duas t</w:t>
      </w:r>
      <w:r w:rsidRPr="00711536">
        <w:rPr>
          <w:rFonts w:ascii="Calibri" w:hAnsi="Calibri" w:cs="Calibri"/>
          <w:sz w:val="22"/>
          <w:szCs w:val="22"/>
        </w:rPr>
        <w:t>elas de consulta</w:t>
      </w:r>
      <w:r>
        <w:rPr>
          <w:rFonts w:ascii="Calibri" w:hAnsi="Calibri" w:cs="Calibri"/>
          <w:sz w:val="22"/>
          <w:szCs w:val="22"/>
        </w:rPr>
        <w:t>, utilizando AJAX</w:t>
      </w:r>
      <w:r w:rsidRPr="00711536">
        <w:rPr>
          <w:rFonts w:ascii="Calibri" w:hAnsi="Calibri" w:cs="Calibri"/>
          <w:sz w:val="22"/>
          <w:szCs w:val="22"/>
        </w:rPr>
        <w:t xml:space="preserve"> que permitam alguma diversidade de filtros (mínimo 2 filtros por tela) e exibam os dados em tabelas (Dados gerenciais). </w:t>
      </w:r>
      <w:r>
        <w:rPr>
          <w:rFonts w:ascii="Calibri" w:hAnsi="Calibri" w:cs="Calibri"/>
          <w:sz w:val="22"/>
          <w:szCs w:val="22"/>
        </w:rPr>
        <w:t xml:space="preserve"> </w:t>
      </w:r>
      <w:r w:rsidRPr="006C0F28">
        <w:rPr>
          <w:rFonts w:ascii="Calibri" w:hAnsi="Calibri" w:cs="Calibri"/>
          <w:b/>
          <w:bCs/>
          <w:sz w:val="22"/>
          <w:szCs w:val="22"/>
          <w:u w:val="single"/>
        </w:rPr>
        <w:t>Exemplos</w:t>
      </w:r>
      <w:r>
        <w:rPr>
          <w:rFonts w:ascii="Calibri" w:hAnsi="Calibri" w:cs="Calibri"/>
          <w:sz w:val="22"/>
          <w:szCs w:val="22"/>
        </w:rPr>
        <w:t>:</w:t>
      </w:r>
    </w:p>
    <w:p w14:paraId="5D976A94" w14:textId="77777777" w:rsidR="00362FD9" w:rsidRDefault="00362FD9" w:rsidP="00362FD9">
      <w:pPr>
        <w:numPr>
          <w:ilvl w:val="1"/>
          <w:numId w:val="13"/>
        </w:numPr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 xml:space="preserve">Consulta de produtos vendidos </w:t>
      </w:r>
      <w:r>
        <w:rPr>
          <w:rFonts w:ascii="Calibri" w:hAnsi="Calibri" w:cs="Calibri"/>
          <w:sz w:val="22"/>
          <w:szCs w:val="22"/>
        </w:rPr>
        <w:t>c</w:t>
      </w:r>
      <w:r w:rsidRPr="00711536">
        <w:rPr>
          <w:rFonts w:ascii="Calibri" w:hAnsi="Calibri" w:cs="Calibri"/>
          <w:sz w:val="22"/>
          <w:szCs w:val="22"/>
        </w:rPr>
        <w:t>om opção de filtro por data,  produto, cliente, fornecedor, etc..</w:t>
      </w:r>
    </w:p>
    <w:p w14:paraId="14E0A196" w14:textId="77777777" w:rsidR="00362FD9" w:rsidRDefault="00362FD9" w:rsidP="00362FD9">
      <w:pPr>
        <w:numPr>
          <w:ilvl w:val="1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Consulta de clientes e logradouros com opção de filtro por estado, cidade e bairro, etc...</w:t>
      </w:r>
    </w:p>
    <w:p w14:paraId="08A3A79A" w14:textId="77777777" w:rsidR="00362FD9" w:rsidRDefault="00362FD9" w:rsidP="00362FD9">
      <w:pPr>
        <w:numPr>
          <w:ilvl w:val="1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Top 10 produtos mais vendidos, com opção de filtro por período, categoria, etc...</w:t>
      </w:r>
    </w:p>
    <w:p w14:paraId="4FB51989" w14:textId="77777777" w:rsidR="00362FD9" w:rsidRPr="00711536" w:rsidRDefault="00362FD9" w:rsidP="00D02E1D">
      <w:pPr>
        <w:rPr>
          <w:rFonts w:ascii="Calibri" w:hAnsi="Calibri" w:cs="Calibri"/>
          <w:sz w:val="22"/>
          <w:szCs w:val="22"/>
        </w:rPr>
      </w:pPr>
    </w:p>
    <w:p w14:paraId="7D3CC03E" w14:textId="4A4D3437" w:rsidR="00930D43" w:rsidRDefault="00930D43" w:rsidP="005A4003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Controle de acesso com login e senha, com opção para que o usuário se cadastre e com opção para cadastrar usuários administradores do sistema. </w:t>
      </w:r>
    </w:p>
    <w:p w14:paraId="11A828E9" w14:textId="16483610" w:rsidR="00930D43" w:rsidRDefault="00930D43" w:rsidP="005A4003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Área administrativa e área do cliente. Exiba as telas de acordo com o perfil do usuário logado.</w:t>
      </w:r>
    </w:p>
    <w:p w14:paraId="325EE56A" w14:textId="219CB375" w:rsidR="00D02E1D" w:rsidRDefault="00D02E1D" w:rsidP="005A4003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103960">
        <w:rPr>
          <w:rFonts w:ascii="Calibri" w:hAnsi="Calibri" w:cs="Calibri"/>
          <w:sz w:val="22"/>
          <w:szCs w:val="22"/>
        </w:rPr>
        <w:t>O sistema deve possuir uma página inicial (Home).</w:t>
      </w:r>
    </w:p>
    <w:p w14:paraId="76312D43" w14:textId="77777777" w:rsidR="00D02E1D" w:rsidRDefault="00D02E1D" w:rsidP="00D02E1D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B95A8E">
        <w:rPr>
          <w:rFonts w:ascii="Calibri" w:hAnsi="Calibri" w:cs="Calibri"/>
          <w:sz w:val="22"/>
          <w:szCs w:val="22"/>
        </w:rPr>
        <w:t>Todos os conceitos e boas práticas de programação que já foram tratadas em outras disciplinas devem ser aplicadas aqui, como identação do código, controle de exceção, orientação a objetos,  complexidade ciclomática, etc.</w:t>
      </w:r>
    </w:p>
    <w:p w14:paraId="57A26A0F" w14:textId="77777777" w:rsidR="00D02E1D" w:rsidRPr="00711536" w:rsidRDefault="00D02E1D" w:rsidP="00D02E1D">
      <w:pPr>
        <w:tabs>
          <w:tab w:val="left" w:pos="2366"/>
        </w:tabs>
        <w:ind w:left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14:paraId="73D1383B" w14:textId="320A2D78" w:rsidR="00E65376" w:rsidRPr="00E65376" w:rsidRDefault="00E65376" w:rsidP="00D02E1D">
      <w:pPr>
        <w:numPr>
          <w:ilvl w:val="0"/>
          <w:numId w:val="13"/>
        </w:num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Entregar o projeto via Moodle</w:t>
      </w:r>
    </w:p>
    <w:p w14:paraId="752ADABC" w14:textId="215C7A6C" w:rsidR="00D02E1D" w:rsidRPr="00711536" w:rsidRDefault="00D02E1D" w:rsidP="00D02E1D">
      <w:pPr>
        <w:numPr>
          <w:ilvl w:val="0"/>
          <w:numId w:val="13"/>
        </w:numPr>
        <w:jc w:val="both"/>
        <w:rPr>
          <w:rFonts w:ascii="Calibri" w:hAnsi="Calibri" w:cs="Calibri"/>
          <w:b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 xml:space="preserve">Deverá ser entregue o código fonte do trabalho e o script de criação do banco de dados. </w:t>
      </w:r>
    </w:p>
    <w:p w14:paraId="081651C4" w14:textId="6905EF39" w:rsidR="00D02E1D" w:rsidRDefault="00D02E1D" w:rsidP="00D02E1D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Descreva Abaixo as atividades que cada aluno desenvolveu:</w:t>
      </w:r>
    </w:p>
    <w:p w14:paraId="23B74B08" w14:textId="49C625E8" w:rsidR="00930D43" w:rsidRDefault="00930D43" w:rsidP="00930D43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7365"/>
      </w:tblGrid>
      <w:tr w:rsidR="00930D43" w14:paraId="11FF8435" w14:textId="77777777" w:rsidTr="00930D43">
        <w:tc>
          <w:tcPr>
            <w:tcW w:w="2830" w:type="dxa"/>
          </w:tcPr>
          <w:p w14:paraId="46E64146" w14:textId="6BB77DA0" w:rsidR="00930D43" w:rsidRDefault="00930D43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Aluno</w:t>
            </w:r>
          </w:p>
        </w:tc>
        <w:tc>
          <w:tcPr>
            <w:tcW w:w="7365" w:type="dxa"/>
          </w:tcPr>
          <w:p w14:paraId="0A62F938" w14:textId="64A531EB" w:rsidR="00930D43" w:rsidRDefault="00930D43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Conteúdo(s) desenvolvidos</w:t>
            </w:r>
          </w:p>
        </w:tc>
      </w:tr>
      <w:tr w:rsidR="00930D43" w14:paraId="5680B155" w14:textId="77777777" w:rsidTr="00930D43">
        <w:tc>
          <w:tcPr>
            <w:tcW w:w="2830" w:type="dxa"/>
          </w:tcPr>
          <w:p w14:paraId="394BA6AA" w14:textId="77777777" w:rsidR="00930D43" w:rsidRDefault="00930D43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65" w:type="dxa"/>
          </w:tcPr>
          <w:p w14:paraId="75AB4908" w14:textId="77777777" w:rsidR="00930D43" w:rsidRDefault="00930D43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B0D11D4" w14:textId="77777777" w:rsidR="00930D43" w:rsidRDefault="00930D43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6459563" w14:textId="471DBDF4" w:rsidR="00930D43" w:rsidRDefault="00930D43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30D43" w14:paraId="7E32C702" w14:textId="77777777" w:rsidTr="00930D43">
        <w:tc>
          <w:tcPr>
            <w:tcW w:w="2830" w:type="dxa"/>
          </w:tcPr>
          <w:p w14:paraId="0268AA77" w14:textId="77777777" w:rsidR="00930D43" w:rsidRDefault="00930D43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65" w:type="dxa"/>
          </w:tcPr>
          <w:p w14:paraId="70328DDA" w14:textId="77777777" w:rsidR="00930D43" w:rsidRDefault="00930D43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BE53125" w14:textId="77777777" w:rsidR="00930D43" w:rsidRDefault="00930D43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046051E7" w14:textId="5E78D08A" w:rsidR="00930D43" w:rsidRDefault="00930D43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E3FC9" w14:paraId="781B00B4" w14:textId="77777777" w:rsidTr="00930D43">
        <w:tc>
          <w:tcPr>
            <w:tcW w:w="2830" w:type="dxa"/>
          </w:tcPr>
          <w:p w14:paraId="2645BF04" w14:textId="77777777" w:rsidR="00EE3FC9" w:rsidRDefault="00EE3FC9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65" w:type="dxa"/>
          </w:tcPr>
          <w:p w14:paraId="5CBDCAD4" w14:textId="77777777" w:rsidR="00EE3FC9" w:rsidRDefault="00EE3FC9" w:rsidP="00930D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2A85D13" w14:textId="77777777" w:rsidR="00930D43" w:rsidRPr="00711536" w:rsidRDefault="00930D43" w:rsidP="00930D43">
      <w:pPr>
        <w:jc w:val="both"/>
        <w:rPr>
          <w:rFonts w:ascii="Calibri" w:hAnsi="Calibri" w:cs="Calibri"/>
          <w:sz w:val="22"/>
          <w:szCs w:val="22"/>
        </w:rPr>
      </w:pPr>
    </w:p>
    <w:p w14:paraId="7747BCCC" w14:textId="77777777" w:rsidR="00D02E1D" w:rsidRPr="00711536" w:rsidRDefault="00D02E1D" w:rsidP="00D02E1D">
      <w:pPr>
        <w:jc w:val="both"/>
        <w:rPr>
          <w:rFonts w:ascii="Calibri" w:hAnsi="Calibri" w:cs="Calibri"/>
          <w:sz w:val="22"/>
          <w:szCs w:val="22"/>
        </w:rPr>
      </w:pPr>
    </w:p>
    <w:p w14:paraId="1622D64C" w14:textId="77777777" w:rsidR="00D02E1D" w:rsidRPr="00711536" w:rsidRDefault="00D02E1D" w:rsidP="00D02E1D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711536">
        <w:rPr>
          <w:rFonts w:ascii="Calibri" w:hAnsi="Calibri" w:cs="Calibri"/>
          <w:b/>
          <w:sz w:val="22"/>
          <w:szCs w:val="22"/>
          <w:u w:val="single"/>
        </w:rPr>
        <w:t>Formas de Avaliação/Desenvolvimento do Trabalho</w:t>
      </w:r>
    </w:p>
    <w:p w14:paraId="5183E292" w14:textId="77777777" w:rsidR="00D02E1D" w:rsidRPr="00711536" w:rsidRDefault="00D02E1D" w:rsidP="00D02E1D">
      <w:pPr>
        <w:jc w:val="both"/>
        <w:rPr>
          <w:rFonts w:ascii="Calibri" w:hAnsi="Calibri" w:cs="Calibri"/>
          <w:sz w:val="22"/>
          <w:szCs w:val="22"/>
        </w:rPr>
      </w:pPr>
    </w:p>
    <w:p w14:paraId="4B97E763" w14:textId="77777777" w:rsidR="00D02E1D" w:rsidRPr="00711536" w:rsidRDefault="00D02E1D" w:rsidP="00D02E1D">
      <w:p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Serão avaliados, além dos pré-requisitos já mencionados anteriormente, os seguintes aspectos:</w:t>
      </w:r>
    </w:p>
    <w:p w14:paraId="1D948D78" w14:textId="77777777" w:rsidR="00D02E1D" w:rsidRPr="00711536" w:rsidRDefault="00D02E1D" w:rsidP="00D02E1D">
      <w:pPr>
        <w:jc w:val="both"/>
        <w:rPr>
          <w:rFonts w:ascii="Calibri" w:hAnsi="Calibri" w:cs="Calibri"/>
          <w:sz w:val="22"/>
          <w:szCs w:val="22"/>
        </w:rPr>
      </w:pPr>
    </w:p>
    <w:p w14:paraId="6703F987" w14:textId="77777777" w:rsidR="00D02E1D" w:rsidRPr="00711536" w:rsidRDefault="00D02E1D" w:rsidP="00D02E1D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Organização do código;</w:t>
      </w:r>
    </w:p>
    <w:p w14:paraId="1E888E15" w14:textId="77777777" w:rsidR="00D02E1D" w:rsidRPr="00711536" w:rsidRDefault="00D02E1D" w:rsidP="00D02E1D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Utilização dos recursos oferecidos pela linguagem com o objetivo de diminuir o código, facilidade de manutenção, utilização de memória, eficiência do código, etc.;</w:t>
      </w:r>
    </w:p>
    <w:p w14:paraId="77BF6D87" w14:textId="77777777" w:rsidR="00D02E1D" w:rsidRPr="00711536" w:rsidRDefault="00D02E1D" w:rsidP="00D02E1D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Facilidade de utilização (usabilidade);</w:t>
      </w:r>
    </w:p>
    <w:p w14:paraId="05D9D333" w14:textId="77777777" w:rsidR="00D02E1D" w:rsidRPr="00711536" w:rsidRDefault="00D02E1D" w:rsidP="00D02E1D">
      <w:pPr>
        <w:numPr>
          <w:ilvl w:val="0"/>
          <w:numId w:val="12"/>
        </w:numPr>
        <w:ind w:left="708"/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Desenvolvimento das funcionalidades pré-definidas neste documento.</w:t>
      </w:r>
    </w:p>
    <w:p w14:paraId="10880873" w14:textId="77777777" w:rsidR="00D02E1D" w:rsidRPr="00711536" w:rsidRDefault="00D02E1D" w:rsidP="00D02E1D">
      <w:pPr>
        <w:numPr>
          <w:ilvl w:val="0"/>
          <w:numId w:val="12"/>
        </w:numPr>
        <w:ind w:left="708"/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Validações e controle de exceção.</w:t>
      </w:r>
    </w:p>
    <w:p w14:paraId="4DB8CABD" w14:textId="77777777" w:rsidR="00D02E1D" w:rsidRPr="00711536" w:rsidRDefault="00D02E1D" w:rsidP="00D02E1D">
      <w:pPr>
        <w:numPr>
          <w:ilvl w:val="0"/>
          <w:numId w:val="12"/>
        </w:numPr>
        <w:ind w:left="708"/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Modelo de dados e instruções SQL.</w:t>
      </w:r>
    </w:p>
    <w:p w14:paraId="45469FE2" w14:textId="77777777" w:rsidR="00D02E1D" w:rsidRPr="00711536" w:rsidRDefault="00D02E1D" w:rsidP="00D02E1D">
      <w:pPr>
        <w:numPr>
          <w:ilvl w:val="0"/>
          <w:numId w:val="12"/>
        </w:numPr>
        <w:ind w:left="708"/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Interface gráfica e usabilidade do sistema.</w:t>
      </w:r>
    </w:p>
    <w:p w14:paraId="4170782B" w14:textId="77777777" w:rsidR="00D02E1D" w:rsidRPr="00711536" w:rsidRDefault="00D02E1D" w:rsidP="00D02E1D">
      <w:pPr>
        <w:jc w:val="both"/>
        <w:rPr>
          <w:rFonts w:ascii="Calibri" w:hAnsi="Calibri" w:cs="Calibri"/>
          <w:sz w:val="22"/>
          <w:szCs w:val="22"/>
        </w:rPr>
      </w:pPr>
    </w:p>
    <w:p w14:paraId="12BEE603" w14:textId="77777777" w:rsidR="00D02E1D" w:rsidRPr="00711536" w:rsidRDefault="00D02E1D" w:rsidP="00D02E1D">
      <w:pPr>
        <w:jc w:val="both"/>
        <w:rPr>
          <w:rFonts w:ascii="Calibri" w:hAnsi="Calibri" w:cs="Calibri"/>
          <w:sz w:val="22"/>
          <w:szCs w:val="22"/>
        </w:rPr>
      </w:pPr>
      <w:r w:rsidRPr="00711536">
        <w:rPr>
          <w:rFonts w:ascii="Calibri" w:hAnsi="Calibri" w:cs="Calibri"/>
          <w:sz w:val="22"/>
          <w:szCs w:val="22"/>
        </w:rPr>
        <w:t>Dúvidas deverão ser sanadas diretamente com os professores das disciplinas.</w:t>
      </w:r>
    </w:p>
    <w:p w14:paraId="408AB324" w14:textId="77777777" w:rsidR="00D02E1D" w:rsidRPr="00711536" w:rsidRDefault="00D02E1D" w:rsidP="00D02E1D">
      <w:pPr>
        <w:jc w:val="both"/>
        <w:rPr>
          <w:rFonts w:ascii="Calibri" w:hAnsi="Calibri" w:cs="Calibri"/>
          <w:sz w:val="22"/>
          <w:szCs w:val="22"/>
        </w:rPr>
      </w:pPr>
    </w:p>
    <w:p w14:paraId="240752CF" w14:textId="77777777" w:rsidR="00D02E1D" w:rsidRPr="00711536" w:rsidRDefault="00D02E1D" w:rsidP="00D02E1D">
      <w:pPr>
        <w:jc w:val="both"/>
        <w:rPr>
          <w:rFonts w:ascii="Calibri" w:hAnsi="Calibri" w:cs="Calibri"/>
          <w:sz w:val="22"/>
          <w:szCs w:val="22"/>
        </w:rPr>
      </w:pPr>
    </w:p>
    <w:p w14:paraId="480083CC" w14:textId="77777777" w:rsidR="00D02E1D" w:rsidRDefault="00D02E1D" w:rsidP="00D02E1D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711536">
        <w:rPr>
          <w:rFonts w:ascii="Calibri" w:hAnsi="Calibri" w:cs="Calibri"/>
          <w:b/>
          <w:sz w:val="22"/>
          <w:szCs w:val="22"/>
          <w:u w:val="single"/>
        </w:rPr>
        <w:t>Trabalhos iguais serão anulados.</w:t>
      </w:r>
    </w:p>
    <w:p w14:paraId="56CD1694" w14:textId="77777777" w:rsidR="00D02E1D" w:rsidRDefault="00D02E1D" w:rsidP="00D02E1D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14E81412" w14:textId="77777777" w:rsidR="00D02E1D" w:rsidRDefault="00D02E1D" w:rsidP="00D02E1D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2656A406" w14:textId="77777777" w:rsidR="00D02E1D" w:rsidRPr="00B95A8E" w:rsidRDefault="00D02E1D" w:rsidP="00D02E1D">
      <w:pPr>
        <w:ind w:left="720"/>
        <w:rPr>
          <w:rFonts w:ascii="Calibri" w:hAnsi="Calibri" w:cs="Calibri"/>
          <w:sz w:val="22"/>
          <w:szCs w:val="22"/>
        </w:rPr>
      </w:pPr>
    </w:p>
    <w:p w14:paraId="7FEBF38F" w14:textId="77777777" w:rsidR="004235C3" w:rsidRDefault="004235C3" w:rsidP="00D02E1D">
      <w:pPr>
        <w:jc w:val="both"/>
        <w:rPr>
          <w:rFonts w:ascii="Calibri" w:hAnsi="Calibri" w:cs="Calibri"/>
          <w:sz w:val="22"/>
          <w:szCs w:val="22"/>
        </w:rPr>
      </w:pPr>
    </w:p>
    <w:p w14:paraId="01103C40" w14:textId="77777777" w:rsidR="004235C3" w:rsidRDefault="004235C3" w:rsidP="00D02E1D">
      <w:pPr>
        <w:jc w:val="both"/>
        <w:rPr>
          <w:rFonts w:ascii="Calibri" w:hAnsi="Calibri" w:cs="Calibri"/>
          <w:sz w:val="22"/>
          <w:szCs w:val="22"/>
        </w:rPr>
      </w:pPr>
    </w:p>
    <w:p w14:paraId="54C7AC15" w14:textId="77777777" w:rsidR="004235C3" w:rsidRDefault="004235C3" w:rsidP="00D02E1D">
      <w:pPr>
        <w:jc w:val="both"/>
        <w:rPr>
          <w:rFonts w:ascii="Calibri" w:hAnsi="Calibri" w:cs="Calibri"/>
          <w:sz w:val="22"/>
          <w:szCs w:val="22"/>
        </w:rPr>
      </w:pPr>
    </w:p>
    <w:p w14:paraId="1FEEEC3B" w14:textId="77777777" w:rsidR="004235C3" w:rsidRDefault="004235C3" w:rsidP="00D02E1D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8"/>
        <w:gridCol w:w="1701"/>
        <w:gridCol w:w="1701"/>
      </w:tblGrid>
      <w:tr w:rsidR="00B622DC" w:rsidRPr="00711536" w14:paraId="5BB96A71" w14:textId="47A0919E" w:rsidTr="00B622DC">
        <w:tc>
          <w:tcPr>
            <w:tcW w:w="7338" w:type="dxa"/>
            <w:shd w:val="clear" w:color="auto" w:fill="BFBFBF"/>
          </w:tcPr>
          <w:p w14:paraId="625FE6C2" w14:textId="77777777" w:rsidR="00B622DC" w:rsidRPr="00711536" w:rsidRDefault="00B622DC" w:rsidP="00C13E9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11536">
              <w:rPr>
                <w:rFonts w:ascii="Calibri" w:hAnsi="Calibri" w:cs="Calibri"/>
                <w:b/>
                <w:sz w:val="22"/>
                <w:szCs w:val="22"/>
              </w:rPr>
              <w:t>Tópico</w:t>
            </w:r>
          </w:p>
        </w:tc>
        <w:tc>
          <w:tcPr>
            <w:tcW w:w="1701" w:type="dxa"/>
            <w:shd w:val="clear" w:color="auto" w:fill="BFBFBF"/>
          </w:tcPr>
          <w:p w14:paraId="14249D76" w14:textId="77777777" w:rsidR="00B622DC" w:rsidRPr="00711536" w:rsidRDefault="00B622DC" w:rsidP="00C13E9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11536">
              <w:rPr>
                <w:rFonts w:ascii="Calibri" w:hAnsi="Calibri" w:cs="Calibri"/>
                <w:b/>
                <w:sz w:val="22"/>
                <w:szCs w:val="22"/>
              </w:rPr>
              <w:t>Nota máxima</w:t>
            </w:r>
          </w:p>
        </w:tc>
        <w:tc>
          <w:tcPr>
            <w:tcW w:w="1701" w:type="dxa"/>
            <w:shd w:val="clear" w:color="auto" w:fill="BFBFBF"/>
          </w:tcPr>
          <w:p w14:paraId="75FF2732" w14:textId="4DFDC147" w:rsidR="00B622DC" w:rsidRPr="00711536" w:rsidRDefault="00B622DC" w:rsidP="00C13E9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NOTA</w:t>
            </w:r>
          </w:p>
        </w:tc>
      </w:tr>
      <w:tr w:rsidR="00B622DC" w:rsidRPr="00711536" w14:paraId="6E9D51F5" w14:textId="31616583" w:rsidTr="00B622DC">
        <w:tc>
          <w:tcPr>
            <w:tcW w:w="7338" w:type="dxa"/>
            <w:shd w:val="clear" w:color="auto" w:fill="auto"/>
          </w:tcPr>
          <w:p w14:paraId="73356231" w14:textId="77777777" w:rsidR="00B622DC" w:rsidRPr="00711536" w:rsidRDefault="00B622DC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711536">
              <w:rPr>
                <w:rFonts w:ascii="Calibri" w:hAnsi="Calibri" w:cs="Calibri"/>
                <w:b/>
                <w:sz w:val="22"/>
                <w:szCs w:val="22"/>
              </w:rPr>
              <w:t xml:space="preserve">Home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e sobre</w:t>
            </w:r>
          </w:p>
        </w:tc>
        <w:tc>
          <w:tcPr>
            <w:tcW w:w="1701" w:type="dxa"/>
            <w:shd w:val="clear" w:color="auto" w:fill="auto"/>
          </w:tcPr>
          <w:p w14:paraId="6204D647" w14:textId="77777777" w:rsidR="00B622DC" w:rsidRPr="00711536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1536">
              <w:rPr>
                <w:rFonts w:ascii="Calibri" w:hAnsi="Calibri" w:cs="Calibri"/>
                <w:sz w:val="22"/>
                <w:szCs w:val="22"/>
              </w:rPr>
              <w:t>0,5</w:t>
            </w:r>
          </w:p>
        </w:tc>
        <w:tc>
          <w:tcPr>
            <w:tcW w:w="1701" w:type="dxa"/>
          </w:tcPr>
          <w:p w14:paraId="00801D4C" w14:textId="77777777" w:rsidR="00B622DC" w:rsidRPr="00711536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622DC" w:rsidRPr="00711536" w14:paraId="6B315230" w14:textId="27D6CC41" w:rsidTr="00B622DC">
        <w:tc>
          <w:tcPr>
            <w:tcW w:w="7338" w:type="dxa"/>
            <w:shd w:val="clear" w:color="auto" w:fill="auto"/>
          </w:tcPr>
          <w:p w14:paraId="245E20FC" w14:textId="77777777" w:rsidR="00B622DC" w:rsidRPr="00711536" w:rsidRDefault="00B622DC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</w:t>
            </w:r>
            <w:r w:rsidRPr="00711536">
              <w:rPr>
                <w:rFonts w:ascii="Calibri" w:hAnsi="Calibri" w:cs="Calibri"/>
                <w:b/>
                <w:sz w:val="22"/>
                <w:szCs w:val="22"/>
              </w:rPr>
              <w:t>elas de cadastro, utilizando herança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4A243C7D" w14:textId="2E295A12" w:rsidR="00B622DC" w:rsidRPr="00711536" w:rsidRDefault="00E65376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ED087A">
              <w:rPr>
                <w:rFonts w:ascii="Calibri" w:hAnsi="Calibri" w:cs="Calibri"/>
                <w:sz w:val="22"/>
                <w:szCs w:val="22"/>
              </w:rPr>
              <w:t>,5</w:t>
            </w:r>
          </w:p>
        </w:tc>
        <w:tc>
          <w:tcPr>
            <w:tcW w:w="1701" w:type="dxa"/>
          </w:tcPr>
          <w:p w14:paraId="7666B22D" w14:textId="77777777" w:rsidR="00B622DC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622DC" w:rsidRPr="00711536" w14:paraId="12F608F8" w14:textId="02EEE94B" w:rsidTr="00B622DC">
        <w:tc>
          <w:tcPr>
            <w:tcW w:w="7338" w:type="dxa"/>
            <w:shd w:val="clear" w:color="auto" w:fill="auto"/>
          </w:tcPr>
          <w:p w14:paraId="5E2ADFEA" w14:textId="644D4C86" w:rsidR="00B622DC" w:rsidRPr="00711536" w:rsidRDefault="00B622DC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711536">
              <w:rPr>
                <w:rFonts w:ascii="Calibri" w:hAnsi="Calibri" w:cs="Calibri"/>
                <w:b/>
                <w:sz w:val="22"/>
                <w:szCs w:val="22"/>
              </w:rPr>
              <w:t>Utilização de FK nas telas de cadastro</w:t>
            </w:r>
            <w:r w:rsidR="002D3B8A">
              <w:rPr>
                <w:rFonts w:ascii="Calibri" w:hAnsi="Calibri" w:cs="Calibri"/>
                <w:b/>
                <w:sz w:val="22"/>
                <w:szCs w:val="22"/>
              </w:rPr>
              <w:t>, com Join nas listagens</w:t>
            </w:r>
          </w:p>
        </w:tc>
        <w:tc>
          <w:tcPr>
            <w:tcW w:w="1701" w:type="dxa"/>
            <w:shd w:val="clear" w:color="auto" w:fill="auto"/>
          </w:tcPr>
          <w:p w14:paraId="2DDD042D" w14:textId="6509F0E5" w:rsidR="00B622DC" w:rsidRPr="00711536" w:rsidRDefault="002D3B8A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ED087A">
              <w:rPr>
                <w:rFonts w:ascii="Calibri" w:hAnsi="Calibri" w:cs="Calibri"/>
                <w:sz w:val="22"/>
                <w:szCs w:val="22"/>
              </w:rPr>
              <w:t>,5</w:t>
            </w:r>
          </w:p>
        </w:tc>
        <w:tc>
          <w:tcPr>
            <w:tcW w:w="1701" w:type="dxa"/>
          </w:tcPr>
          <w:p w14:paraId="22789905" w14:textId="77777777" w:rsidR="00B622DC" w:rsidRPr="00711536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622DC" w:rsidRPr="00711536" w14:paraId="2C3F7FD2" w14:textId="5F8BF16E" w:rsidTr="00B622DC">
        <w:tc>
          <w:tcPr>
            <w:tcW w:w="7338" w:type="dxa"/>
            <w:shd w:val="clear" w:color="auto" w:fill="auto"/>
          </w:tcPr>
          <w:p w14:paraId="03C2C4AD" w14:textId="77777777" w:rsidR="00B622DC" w:rsidRPr="00711536" w:rsidRDefault="00B622DC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</w:t>
            </w:r>
            <w:r w:rsidRPr="00711536">
              <w:rPr>
                <w:rFonts w:ascii="Calibri" w:hAnsi="Calibri" w:cs="Calibri"/>
                <w:b/>
                <w:sz w:val="22"/>
                <w:szCs w:val="22"/>
              </w:rPr>
              <w:t>SS, HTML 5 e Javascript</w:t>
            </w:r>
          </w:p>
        </w:tc>
        <w:tc>
          <w:tcPr>
            <w:tcW w:w="1701" w:type="dxa"/>
            <w:shd w:val="clear" w:color="auto" w:fill="auto"/>
          </w:tcPr>
          <w:p w14:paraId="61FFC543" w14:textId="2A0955FD" w:rsidR="00B622DC" w:rsidRPr="00711536" w:rsidRDefault="00E65376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ED087A">
              <w:rPr>
                <w:rFonts w:ascii="Calibri" w:hAnsi="Calibri" w:cs="Calibri"/>
                <w:sz w:val="22"/>
                <w:szCs w:val="22"/>
              </w:rPr>
              <w:t>,5</w:t>
            </w:r>
          </w:p>
        </w:tc>
        <w:tc>
          <w:tcPr>
            <w:tcW w:w="1701" w:type="dxa"/>
          </w:tcPr>
          <w:p w14:paraId="16B9FA68" w14:textId="77777777" w:rsidR="00B622DC" w:rsidRPr="00711536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622DC" w:rsidRPr="00711536" w14:paraId="5834F24A" w14:textId="1ADC817A" w:rsidTr="00B622DC">
        <w:tc>
          <w:tcPr>
            <w:tcW w:w="7338" w:type="dxa"/>
            <w:shd w:val="clear" w:color="auto" w:fill="auto"/>
          </w:tcPr>
          <w:p w14:paraId="1B176505" w14:textId="77777777" w:rsidR="00B622DC" w:rsidRPr="00711536" w:rsidRDefault="00B622DC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711536">
              <w:rPr>
                <w:rFonts w:ascii="Calibri" w:hAnsi="Calibri" w:cs="Calibri"/>
                <w:b/>
                <w:sz w:val="22"/>
                <w:szCs w:val="22"/>
              </w:rPr>
              <w:t>Utilização de imagem (salvar/recuperar/exibir)</w:t>
            </w:r>
          </w:p>
        </w:tc>
        <w:tc>
          <w:tcPr>
            <w:tcW w:w="1701" w:type="dxa"/>
            <w:shd w:val="clear" w:color="auto" w:fill="auto"/>
          </w:tcPr>
          <w:p w14:paraId="6B8B4076" w14:textId="77777777" w:rsidR="00B622DC" w:rsidRPr="00711536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1536">
              <w:rPr>
                <w:rFonts w:ascii="Calibri" w:hAnsi="Calibri" w:cs="Calibri"/>
                <w:sz w:val="22"/>
                <w:szCs w:val="22"/>
              </w:rPr>
              <w:t>0,5</w:t>
            </w:r>
          </w:p>
        </w:tc>
        <w:tc>
          <w:tcPr>
            <w:tcW w:w="1701" w:type="dxa"/>
          </w:tcPr>
          <w:p w14:paraId="185FF44C" w14:textId="77777777" w:rsidR="00B622DC" w:rsidRPr="00711536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622DC" w:rsidRPr="00711536" w14:paraId="5350C9E4" w14:textId="1B2CD0EC" w:rsidTr="00B622DC">
        <w:tc>
          <w:tcPr>
            <w:tcW w:w="7338" w:type="dxa"/>
            <w:shd w:val="clear" w:color="auto" w:fill="auto"/>
          </w:tcPr>
          <w:p w14:paraId="2E989EAB" w14:textId="77777777" w:rsidR="00B622DC" w:rsidRPr="00711536" w:rsidRDefault="00B622DC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711536">
              <w:rPr>
                <w:rFonts w:ascii="Calibri" w:hAnsi="Calibri" w:cs="Calibri"/>
                <w:b/>
                <w:sz w:val="22"/>
                <w:szCs w:val="22"/>
              </w:rPr>
              <w:t>Utilização de Ajax em 2 locais</w:t>
            </w:r>
          </w:p>
        </w:tc>
        <w:tc>
          <w:tcPr>
            <w:tcW w:w="1701" w:type="dxa"/>
            <w:shd w:val="clear" w:color="auto" w:fill="auto"/>
          </w:tcPr>
          <w:p w14:paraId="300BE4AF" w14:textId="34FD5535" w:rsidR="00B622DC" w:rsidRPr="00711536" w:rsidRDefault="00E65376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B622DC" w:rsidRPr="00711536">
              <w:rPr>
                <w:rFonts w:ascii="Calibri" w:hAnsi="Calibri" w:cs="Calibri"/>
                <w:sz w:val="22"/>
                <w:szCs w:val="22"/>
              </w:rPr>
              <w:t>,</w:t>
            </w:r>
            <w:r w:rsidR="00B622DC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701" w:type="dxa"/>
          </w:tcPr>
          <w:p w14:paraId="2157AC87" w14:textId="77777777" w:rsidR="00B622DC" w:rsidRPr="00711536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622DC" w:rsidRPr="00711536" w14:paraId="2B6ED886" w14:textId="281F103A" w:rsidTr="00B622DC">
        <w:trPr>
          <w:trHeight w:val="391"/>
        </w:trPr>
        <w:tc>
          <w:tcPr>
            <w:tcW w:w="7338" w:type="dxa"/>
            <w:shd w:val="clear" w:color="auto" w:fill="auto"/>
          </w:tcPr>
          <w:p w14:paraId="11316B01" w14:textId="668100CD" w:rsidR="00B622DC" w:rsidRPr="00711536" w:rsidRDefault="00B622DC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711536">
              <w:rPr>
                <w:rFonts w:ascii="Calibri" w:hAnsi="Calibri" w:cs="Calibri"/>
                <w:b/>
                <w:sz w:val="22"/>
                <w:szCs w:val="22"/>
              </w:rPr>
              <w:t xml:space="preserve">Telas de consulta avançada com filtros </w:t>
            </w:r>
            <w:r w:rsidR="00853719">
              <w:rPr>
                <w:rFonts w:ascii="Calibri" w:hAnsi="Calibri" w:cs="Calibri"/>
                <w:b/>
                <w:sz w:val="22"/>
                <w:szCs w:val="22"/>
              </w:rPr>
              <w:t xml:space="preserve">e </w:t>
            </w:r>
            <w:proofErr w:type="spellStart"/>
            <w:r w:rsidR="00853719">
              <w:rPr>
                <w:rFonts w:ascii="Calibri" w:hAnsi="Calibri" w:cs="Calibri"/>
                <w:b/>
                <w:sz w:val="22"/>
                <w:szCs w:val="22"/>
              </w:rPr>
              <w:t>joins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FE2D0BE" w14:textId="77777777" w:rsidR="00B622DC" w:rsidRPr="00711536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Pr="00711536">
              <w:rPr>
                <w:rFonts w:ascii="Calibri" w:hAnsi="Calibri" w:cs="Calibri"/>
                <w:sz w:val="22"/>
                <w:szCs w:val="22"/>
              </w:rPr>
              <w:t>,0</w:t>
            </w:r>
          </w:p>
        </w:tc>
        <w:tc>
          <w:tcPr>
            <w:tcW w:w="1701" w:type="dxa"/>
          </w:tcPr>
          <w:p w14:paraId="4ABE42DC" w14:textId="77777777" w:rsidR="00B622DC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622DC" w:rsidRPr="00711536" w14:paraId="619815EF" w14:textId="78B6757F" w:rsidTr="00B622DC">
        <w:trPr>
          <w:trHeight w:val="391"/>
        </w:trPr>
        <w:tc>
          <w:tcPr>
            <w:tcW w:w="7338" w:type="dxa"/>
            <w:shd w:val="clear" w:color="auto" w:fill="auto"/>
          </w:tcPr>
          <w:p w14:paraId="56755BCE" w14:textId="3E0190CD" w:rsidR="00B622DC" w:rsidRPr="00711536" w:rsidRDefault="00ED087A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Mestre detalhe</w:t>
            </w:r>
          </w:p>
        </w:tc>
        <w:tc>
          <w:tcPr>
            <w:tcW w:w="1701" w:type="dxa"/>
            <w:shd w:val="clear" w:color="auto" w:fill="auto"/>
          </w:tcPr>
          <w:p w14:paraId="6F4FC07B" w14:textId="3C3E9224" w:rsidR="00B622DC" w:rsidRDefault="00ED087A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E65376">
              <w:rPr>
                <w:rFonts w:ascii="Calibri" w:hAnsi="Calibri" w:cs="Calibri"/>
                <w:sz w:val="22"/>
                <w:szCs w:val="22"/>
              </w:rPr>
              <w:t>,0</w:t>
            </w:r>
          </w:p>
        </w:tc>
        <w:tc>
          <w:tcPr>
            <w:tcW w:w="1701" w:type="dxa"/>
          </w:tcPr>
          <w:p w14:paraId="0AC6745D" w14:textId="77777777" w:rsidR="00B622DC" w:rsidRDefault="00B622DC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D087A" w:rsidRPr="00711536" w14:paraId="01D9BBE2" w14:textId="77777777" w:rsidTr="00B622DC">
        <w:trPr>
          <w:trHeight w:val="391"/>
        </w:trPr>
        <w:tc>
          <w:tcPr>
            <w:tcW w:w="7338" w:type="dxa"/>
            <w:shd w:val="clear" w:color="auto" w:fill="auto"/>
          </w:tcPr>
          <w:p w14:paraId="262F41E0" w14:textId="72BDD388" w:rsidR="00ED087A" w:rsidRDefault="00ED087A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Controle de transação</w:t>
            </w:r>
          </w:p>
        </w:tc>
        <w:tc>
          <w:tcPr>
            <w:tcW w:w="1701" w:type="dxa"/>
            <w:shd w:val="clear" w:color="auto" w:fill="auto"/>
          </w:tcPr>
          <w:p w14:paraId="7DFEEC56" w14:textId="6DBE1B12" w:rsidR="00ED087A" w:rsidRDefault="00ED087A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0,5</w:t>
            </w:r>
          </w:p>
        </w:tc>
        <w:tc>
          <w:tcPr>
            <w:tcW w:w="1701" w:type="dxa"/>
          </w:tcPr>
          <w:p w14:paraId="37BDA7C3" w14:textId="77777777" w:rsidR="00ED087A" w:rsidRDefault="00ED087A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D087A" w:rsidRPr="00711536" w14:paraId="57EF3D27" w14:textId="77777777" w:rsidTr="00B622DC">
        <w:trPr>
          <w:trHeight w:val="391"/>
        </w:trPr>
        <w:tc>
          <w:tcPr>
            <w:tcW w:w="7338" w:type="dxa"/>
            <w:shd w:val="clear" w:color="auto" w:fill="auto"/>
          </w:tcPr>
          <w:p w14:paraId="596074DE" w14:textId="3E228A3E" w:rsidR="00ED087A" w:rsidRDefault="00ED087A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Login com opção de cadastro</w:t>
            </w:r>
          </w:p>
        </w:tc>
        <w:tc>
          <w:tcPr>
            <w:tcW w:w="1701" w:type="dxa"/>
            <w:shd w:val="clear" w:color="auto" w:fill="auto"/>
          </w:tcPr>
          <w:p w14:paraId="64705644" w14:textId="62B46DF4" w:rsidR="00ED087A" w:rsidRDefault="00ED087A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1,0</w:t>
            </w:r>
          </w:p>
        </w:tc>
        <w:tc>
          <w:tcPr>
            <w:tcW w:w="1701" w:type="dxa"/>
          </w:tcPr>
          <w:p w14:paraId="44AA64F1" w14:textId="77777777" w:rsidR="00ED087A" w:rsidRDefault="00ED087A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D087A" w:rsidRPr="00711536" w14:paraId="5B252A9F" w14:textId="77777777" w:rsidTr="00B622DC">
        <w:trPr>
          <w:trHeight w:val="391"/>
        </w:trPr>
        <w:tc>
          <w:tcPr>
            <w:tcW w:w="7338" w:type="dxa"/>
            <w:shd w:val="clear" w:color="auto" w:fill="auto"/>
          </w:tcPr>
          <w:p w14:paraId="7B47A4BE" w14:textId="64747BFD" w:rsidR="00ED087A" w:rsidRDefault="00ED087A" w:rsidP="00C13E9E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Separação da área do cliente e área administrativa</w:t>
            </w:r>
          </w:p>
        </w:tc>
        <w:tc>
          <w:tcPr>
            <w:tcW w:w="1701" w:type="dxa"/>
            <w:shd w:val="clear" w:color="auto" w:fill="auto"/>
          </w:tcPr>
          <w:p w14:paraId="06880417" w14:textId="5A026B11" w:rsidR="00ED087A" w:rsidRDefault="00ED087A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1,0</w:t>
            </w:r>
          </w:p>
        </w:tc>
        <w:tc>
          <w:tcPr>
            <w:tcW w:w="1701" w:type="dxa"/>
          </w:tcPr>
          <w:p w14:paraId="2B118B99" w14:textId="77777777" w:rsidR="00ED087A" w:rsidRDefault="00ED087A" w:rsidP="00C13E9E">
            <w:pPr>
              <w:spacing w:before="120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A49D44D" w14:textId="77777777" w:rsidR="00673123" w:rsidRDefault="00673123" w:rsidP="00C70BE2">
      <w:pPr>
        <w:rPr>
          <w:rStyle w:val="normaltextrun"/>
          <w:rFonts w:ascii="Calibri" w:hAnsi="Calibri" w:cs="Calibri"/>
          <w:sz w:val="22"/>
          <w:szCs w:val="22"/>
        </w:rPr>
      </w:pPr>
    </w:p>
    <w:permEnd w:id="193952706"/>
    <w:p w14:paraId="11AB9592" w14:textId="77777777" w:rsidR="00C70BE2" w:rsidRPr="00937BBE" w:rsidRDefault="00C70BE2" w:rsidP="00C70BE2">
      <w:pPr>
        <w:rPr>
          <w:rFonts w:ascii="Calibri" w:hAnsi="Calibri"/>
          <w:sz w:val="22"/>
          <w:szCs w:val="22"/>
        </w:rPr>
      </w:pPr>
    </w:p>
    <w:p w14:paraId="5064FC60" w14:textId="77777777" w:rsidR="00951171" w:rsidRPr="00C70BE2" w:rsidRDefault="00951171" w:rsidP="00C70BE2"/>
    <w:sectPr w:rsidR="00951171" w:rsidRPr="00C70BE2" w:rsidSect="00994288">
      <w:footerReference w:type="even" r:id="rId12"/>
      <w:footerReference w:type="default" r:id="rId13"/>
      <w:pgSz w:w="11907" w:h="16840" w:code="9"/>
      <w:pgMar w:top="851" w:right="851" w:bottom="851" w:left="851" w:header="72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B6897" w14:textId="77777777" w:rsidR="009353A5" w:rsidRDefault="009353A5">
      <w:r>
        <w:separator/>
      </w:r>
    </w:p>
  </w:endnote>
  <w:endnote w:type="continuationSeparator" w:id="0">
    <w:p w14:paraId="30A74690" w14:textId="77777777" w:rsidR="009353A5" w:rsidRDefault="0093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4FC69" w14:textId="77777777" w:rsidR="0061490C" w:rsidRDefault="0061490C" w:rsidP="0029437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064FC6A" w14:textId="77777777" w:rsidR="0061490C" w:rsidRDefault="0061490C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4FC6B" w14:textId="77777777" w:rsidR="00994288" w:rsidRPr="005B7DC7" w:rsidRDefault="00747B9F" w:rsidP="00994288">
    <w:pPr>
      <w:pStyle w:val="Rodap"/>
      <w:tabs>
        <w:tab w:val="right" w:pos="9072"/>
      </w:tabs>
      <w:ind w:hanging="1276"/>
      <w:jc w:val="right"/>
      <w:rPr>
        <w:rFonts w:ascii="Century Gothic" w:hAnsi="Century Gothic" w:cs="Century Gothic"/>
        <w:sz w:val="18"/>
        <w:szCs w:val="18"/>
      </w:rPr>
    </w:pPr>
    <w:r>
      <w:rPr>
        <w:rFonts w:ascii="Century Gothic" w:hAnsi="Century Gothic" w:cs="Century Gothic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64FC6C" wp14:editId="5064FC6D">
              <wp:simplePos x="0" y="0"/>
              <wp:positionH relativeFrom="column">
                <wp:posOffset>6456045</wp:posOffset>
              </wp:positionH>
              <wp:positionV relativeFrom="paragraph">
                <wp:posOffset>394335</wp:posOffset>
              </wp:positionV>
              <wp:extent cx="500380" cy="293370"/>
              <wp:effectExtent l="0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4FC70" w14:textId="77777777" w:rsidR="00994288" w:rsidRPr="0082218A" w:rsidRDefault="00994288" w:rsidP="00994288">
                          <w:pP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82218A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V-0</w:t>
                          </w:r>
                          <w:r w:rsidR="00E70F2E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4FC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08.35pt;margin-top:31.05pt;width:39.4pt;height:23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" filled="f" stroked="f">
              <v:textbox>
                <w:txbxContent>
                  <w:p w14:paraId="5064FC70" w14:textId="77777777" w:rsidR="00994288" w:rsidRPr="0082218A" w:rsidRDefault="00994288" w:rsidP="00994288">
                    <w:pPr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82218A">
                      <w:rPr>
                        <w:rFonts w:ascii="Century Gothic" w:hAnsi="Century Gothic"/>
                        <w:sz w:val="16"/>
                        <w:szCs w:val="16"/>
                      </w:rPr>
                      <w:t>V-0</w:t>
                    </w:r>
                    <w:r w:rsidR="00E70F2E">
                      <w:rPr>
                        <w:rFonts w:ascii="Century Gothic" w:hAnsi="Century Gothic"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392706">
      <w:rPr>
        <w:noProof/>
      </w:rPr>
      <w:drawing>
        <wp:inline distT="0" distB="0" distL="0" distR="0" wp14:anchorId="5064FC6E" wp14:editId="5064FC6F">
          <wp:extent cx="6715125" cy="809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51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F1509" w14:textId="77777777" w:rsidR="009353A5" w:rsidRDefault="009353A5">
      <w:r>
        <w:separator/>
      </w:r>
    </w:p>
  </w:footnote>
  <w:footnote w:type="continuationSeparator" w:id="0">
    <w:p w14:paraId="2B906B48" w14:textId="77777777" w:rsidR="009353A5" w:rsidRDefault="00935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8.9pt;height:8.9pt" o:bullet="t">
        <v:imagedata r:id="rId1" o:title="clip_image001"/>
      </v:shape>
    </w:pict>
  </w:numPicBullet>
  <w:numPicBullet w:numPicBulletId="1">
    <w:pict>
      <v:shape id="_x0000_i1039" type="#_x0000_t75" style="width:9.35pt;height:9.35pt" o:bullet="t">
        <v:imagedata r:id="rId2" o:title="clip_image001"/>
      </v:shape>
    </w:pict>
  </w:numPicBullet>
  <w:numPicBullet w:numPicBulletId="2">
    <w:pict>
      <v:shape id="_x0000_i1040" type="#_x0000_t75" style="width:14.05pt;height:16.85pt" o:bullet="t">
        <v:imagedata r:id="rId3" o:title="clip_image003"/>
      </v:shape>
    </w:pict>
  </w:numPicBullet>
  <w:abstractNum w:abstractNumId="0" w15:restartNumberingAfterBreak="0">
    <w:nsid w:val="0EBF66A2"/>
    <w:multiLevelType w:val="multilevel"/>
    <w:tmpl w:val="A4F49F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ascii="Helvetica" w:hAnsi="Helvetica" w:cs="Helvetica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73075"/>
    <w:multiLevelType w:val="multilevel"/>
    <w:tmpl w:val="6764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13567"/>
    <w:multiLevelType w:val="hybridMultilevel"/>
    <w:tmpl w:val="EDD24C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540D1"/>
    <w:multiLevelType w:val="hybridMultilevel"/>
    <w:tmpl w:val="792ADB26"/>
    <w:lvl w:ilvl="0" w:tplc="3752CD82">
      <w:start w:val="4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621270"/>
    <w:multiLevelType w:val="multilevel"/>
    <w:tmpl w:val="100A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AC5023"/>
    <w:multiLevelType w:val="hybridMultilevel"/>
    <w:tmpl w:val="D9F2D49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B21CE2"/>
    <w:multiLevelType w:val="hybridMultilevel"/>
    <w:tmpl w:val="4D98453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E13B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BC3921"/>
    <w:multiLevelType w:val="hybridMultilevel"/>
    <w:tmpl w:val="C2966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33C35"/>
    <w:multiLevelType w:val="hybridMultilevel"/>
    <w:tmpl w:val="80781202"/>
    <w:lvl w:ilvl="0" w:tplc="041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92A1E"/>
    <w:multiLevelType w:val="hybridMultilevel"/>
    <w:tmpl w:val="83D2A1B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3E17C1"/>
    <w:multiLevelType w:val="hybridMultilevel"/>
    <w:tmpl w:val="EE6C6284"/>
    <w:lvl w:ilvl="0" w:tplc="E26CC5C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61AC8"/>
    <w:multiLevelType w:val="hybridMultilevel"/>
    <w:tmpl w:val="B7D4C43E"/>
    <w:lvl w:ilvl="0" w:tplc="EDCAEFD8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83A04"/>
    <w:multiLevelType w:val="hybridMultilevel"/>
    <w:tmpl w:val="B7D4C43E"/>
    <w:lvl w:ilvl="0" w:tplc="EDCAEFD8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A1254"/>
    <w:multiLevelType w:val="multilevel"/>
    <w:tmpl w:val="85D6C6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37485914">
    <w:abstractNumId w:val="5"/>
  </w:num>
  <w:num w:numId="2" w16cid:durableId="804272070">
    <w:abstractNumId w:val="6"/>
  </w:num>
  <w:num w:numId="3" w16cid:durableId="8992159">
    <w:abstractNumId w:val="9"/>
  </w:num>
  <w:num w:numId="4" w16cid:durableId="731199449">
    <w:abstractNumId w:val="8"/>
  </w:num>
  <w:num w:numId="5" w16cid:durableId="954486057">
    <w:abstractNumId w:val="3"/>
  </w:num>
  <w:num w:numId="6" w16cid:durableId="2103334891">
    <w:abstractNumId w:val="4"/>
  </w:num>
  <w:num w:numId="7" w16cid:durableId="351031004">
    <w:abstractNumId w:val="1"/>
  </w:num>
  <w:num w:numId="8" w16cid:durableId="787437076">
    <w:abstractNumId w:val="13"/>
  </w:num>
  <w:num w:numId="9" w16cid:durableId="1056204448">
    <w:abstractNumId w:val="0"/>
  </w:num>
  <w:num w:numId="10" w16cid:durableId="474033986">
    <w:abstractNumId w:val="11"/>
  </w:num>
  <w:num w:numId="11" w16cid:durableId="681587518">
    <w:abstractNumId w:val="12"/>
  </w:num>
  <w:num w:numId="12" w16cid:durableId="1604528684">
    <w:abstractNumId w:val="2"/>
  </w:num>
  <w:num w:numId="13" w16cid:durableId="1942375804">
    <w:abstractNumId w:val="10"/>
  </w:num>
  <w:num w:numId="14" w16cid:durableId="715158242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CtANPg53AYCKqiSWeolVwZMmAUM3dRD5Z6JJzQ6ocOYTcjAMOMLzJJMvCpItsYCvRnhpdZ4V9LHIcML96lSXoQ==" w:salt="QkYTHebVpxUS8E+TDy0xSA==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D7"/>
    <w:rsid w:val="000045CD"/>
    <w:rsid w:val="0000671D"/>
    <w:rsid w:val="000239E6"/>
    <w:rsid w:val="0002576F"/>
    <w:rsid w:val="000307D7"/>
    <w:rsid w:val="000339F2"/>
    <w:rsid w:val="00077FA3"/>
    <w:rsid w:val="00080689"/>
    <w:rsid w:val="000864CB"/>
    <w:rsid w:val="000877EB"/>
    <w:rsid w:val="000903B5"/>
    <w:rsid w:val="00097A99"/>
    <w:rsid w:val="000C6138"/>
    <w:rsid w:val="000D2900"/>
    <w:rsid w:val="000D6AF1"/>
    <w:rsid w:val="000E3C36"/>
    <w:rsid w:val="000E4312"/>
    <w:rsid w:val="000E48A9"/>
    <w:rsid w:val="000E5127"/>
    <w:rsid w:val="000E77FF"/>
    <w:rsid w:val="00100AB6"/>
    <w:rsid w:val="00103960"/>
    <w:rsid w:val="00123CD1"/>
    <w:rsid w:val="0012720E"/>
    <w:rsid w:val="00134E8F"/>
    <w:rsid w:val="00136ADE"/>
    <w:rsid w:val="00147D5C"/>
    <w:rsid w:val="0015587B"/>
    <w:rsid w:val="00160295"/>
    <w:rsid w:val="00160E79"/>
    <w:rsid w:val="001673C3"/>
    <w:rsid w:val="00181ECA"/>
    <w:rsid w:val="001867E1"/>
    <w:rsid w:val="001A3F45"/>
    <w:rsid w:val="001A4D94"/>
    <w:rsid w:val="001B190C"/>
    <w:rsid w:val="001B56BA"/>
    <w:rsid w:val="001D76EA"/>
    <w:rsid w:val="001F4213"/>
    <w:rsid w:val="0020228C"/>
    <w:rsid w:val="00203947"/>
    <w:rsid w:val="00205686"/>
    <w:rsid w:val="00215B79"/>
    <w:rsid w:val="00221ADA"/>
    <w:rsid w:val="0023583D"/>
    <w:rsid w:val="00244CAE"/>
    <w:rsid w:val="00253587"/>
    <w:rsid w:val="00257E24"/>
    <w:rsid w:val="002607EA"/>
    <w:rsid w:val="00267597"/>
    <w:rsid w:val="00270664"/>
    <w:rsid w:val="00285AAF"/>
    <w:rsid w:val="00294374"/>
    <w:rsid w:val="002A363B"/>
    <w:rsid w:val="002D09D4"/>
    <w:rsid w:val="002D3B8A"/>
    <w:rsid w:val="002D798A"/>
    <w:rsid w:val="002F7C67"/>
    <w:rsid w:val="00303763"/>
    <w:rsid w:val="003051FE"/>
    <w:rsid w:val="0031519E"/>
    <w:rsid w:val="00333138"/>
    <w:rsid w:val="00362ADD"/>
    <w:rsid w:val="00362FD9"/>
    <w:rsid w:val="0037347D"/>
    <w:rsid w:val="003769A7"/>
    <w:rsid w:val="00376E6D"/>
    <w:rsid w:val="0037765D"/>
    <w:rsid w:val="00384CD1"/>
    <w:rsid w:val="00395BAC"/>
    <w:rsid w:val="003976E3"/>
    <w:rsid w:val="003A14D4"/>
    <w:rsid w:val="003A4BA8"/>
    <w:rsid w:val="003B7C7A"/>
    <w:rsid w:val="003E339A"/>
    <w:rsid w:val="003F33B1"/>
    <w:rsid w:val="00401592"/>
    <w:rsid w:val="0040416E"/>
    <w:rsid w:val="004235C3"/>
    <w:rsid w:val="00424E02"/>
    <w:rsid w:val="00426A92"/>
    <w:rsid w:val="0043575B"/>
    <w:rsid w:val="00460FD9"/>
    <w:rsid w:val="00464F53"/>
    <w:rsid w:val="0046575B"/>
    <w:rsid w:val="004679A1"/>
    <w:rsid w:val="004744AA"/>
    <w:rsid w:val="004756B0"/>
    <w:rsid w:val="00483B43"/>
    <w:rsid w:val="00485AA5"/>
    <w:rsid w:val="004A0FC4"/>
    <w:rsid w:val="004C36DA"/>
    <w:rsid w:val="004C73A3"/>
    <w:rsid w:val="004D0CE2"/>
    <w:rsid w:val="004D1C95"/>
    <w:rsid w:val="004F0C31"/>
    <w:rsid w:val="004F25DE"/>
    <w:rsid w:val="004F6520"/>
    <w:rsid w:val="00506ECF"/>
    <w:rsid w:val="00526927"/>
    <w:rsid w:val="00535853"/>
    <w:rsid w:val="00535EB3"/>
    <w:rsid w:val="005369A1"/>
    <w:rsid w:val="00555BB4"/>
    <w:rsid w:val="00557894"/>
    <w:rsid w:val="0056385D"/>
    <w:rsid w:val="00575506"/>
    <w:rsid w:val="00577067"/>
    <w:rsid w:val="00580114"/>
    <w:rsid w:val="0058087D"/>
    <w:rsid w:val="005A54DA"/>
    <w:rsid w:val="005B1AEF"/>
    <w:rsid w:val="005B2EFC"/>
    <w:rsid w:val="005B3856"/>
    <w:rsid w:val="005B5338"/>
    <w:rsid w:val="005B573D"/>
    <w:rsid w:val="005C0A0A"/>
    <w:rsid w:val="005C7529"/>
    <w:rsid w:val="005E1A8A"/>
    <w:rsid w:val="005F4D07"/>
    <w:rsid w:val="006001AA"/>
    <w:rsid w:val="00603719"/>
    <w:rsid w:val="0061490C"/>
    <w:rsid w:val="006370E1"/>
    <w:rsid w:val="00642133"/>
    <w:rsid w:val="0064707C"/>
    <w:rsid w:val="0066444B"/>
    <w:rsid w:val="006644E3"/>
    <w:rsid w:val="0067271C"/>
    <w:rsid w:val="00673123"/>
    <w:rsid w:val="0068487E"/>
    <w:rsid w:val="00690C7E"/>
    <w:rsid w:val="00693EF9"/>
    <w:rsid w:val="006A1976"/>
    <w:rsid w:val="006A239F"/>
    <w:rsid w:val="006A3804"/>
    <w:rsid w:val="006C6833"/>
    <w:rsid w:val="007216DE"/>
    <w:rsid w:val="00721A10"/>
    <w:rsid w:val="00721D16"/>
    <w:rsid w:val="0072651E"/>
    <w:rsid w:val="00732A22"/>
    <w:rsid w:val="00733113"/>
    <w:rsid w:val="00747B9F"/>
    <w:rsid w:val="00773E88"/>
    <w:rsid w:val="0078039F"/>
    <w:rsid w:val="007B3C51"/>
    <w:rsid w:val="007C137A"/>
    <w:rsid w:val="007C2668"/>
    <w:rsid w:val="007C65A8"/>
    <w:rsid w:val="007C7842"/>
    <w:rsid w:val="007D11CD"/>
    <w:rsid w:val="007D41CB"/>
    <w:rsid w:val="007E5E1B"/>
    <w:rsid w:val="007F1DF6"/>
    <w:rsid w:val="007F45EB"/>
    <w:rsid w:val="007F4CD1"/>
    <w:rsid w:val="00811FA8"/>
    <w:rsid w:val="008134B8"/>
    <w:rsid w:val="008138C3"/>
    <w:rsid w:val="00813D72"/>
    <w:rsid w:val="00822FF5"/>
    <w:rsid w:val="00823C7B"/>
    <w:rsid w:val="00853719"/>
    <w:rsid w:val="00860A4B"/>
    <w:rsid w:val="00863C2D"/>
    <w:rsid w:val="00865640"/>
    <w:rsid w:val="00871BE8"/>
    <w:rsid w:val="00872CE5"/>
    <w:rsid w:val="008755B5"/>
    <w:rsid w:val="00887D4C"/>
    <w:rsid w:val="00890AC4"/>
    <w:rsid w:val="00892339"/>
    <w:rsid w:val="008964B6"/>
    <w:rsid w:val="008A1897"/>
    <w:rsid w:val="008A2C9D"/>
    <w:rsid w:val="008A7AE5"/>
    <w:rsid w:val="008B1D51"/>
    <w:rsid w:val="008C4F9E"/>
    <w:rsid w:val="008F06DC"/>
    <w:rsid w:val="008F55D8"/>
    <w:rsid w:val="00903A9F"/>
    <w:rsid w:val="00907B5A"/>
    <w:rsid w:val="009173B3"/>
    <w:rsid w:val="00930D43"/>
    <w:rsid w:val="009353A5"/>
    <w:rsid w:val="00937609"/>
    <w:rsid w:val="00937BBE"/>
    <w:rsid w:val="00951171"/>
    <w:rsid w:val="00953FF3"/>
    <w:rsid w:val="00966A99"/>
    <w:rsid w:val="00967D7B"/>
    <w:rsid w:val="009755E9"/>
    <w:rsid w:val="00994288"/>
    <w:rsid w:val="009B2C3F"/>
    <w:rsid w:val="009D0D5D"/>
    <w:rsid w:val="009D6D87"/>
    <w:rsid w:val="009E2A59"/>
    <w:rsid w:val="009E3F71"/>
    <w:rsid w:val="009F026F"/>
    <w:rsid w:val="009F1261"/>
    <w:rsid w:val="009F4B6D"/>
    <w:rsid w:val="00A01BAD"/>
    <w:rsid w:val="00A14860"/>
    <w:rsid w:val="00A15E50"/>
    <w:rsid w:val="00A33D11"/>
    <w:rsid w:val="00A3794E"/>
    <w:rsid w:val="00A4363F"/>
    <w:rsid w:val="00A63016"/>
    <w:rsid w:val="00A66089"/>
    <w:rsid w:val="00A66194"/>
    <w:rsid w:val="00A66A07"/>
    <w:rsid w:val="00A7658A"/>
    <w:rsid w:val="00A9065E"/>
    <w:rsid w:val="00AA1B1F"/>
    <w:rsid w:val="00AB11CC"/>
    <w:rsid w:val="00AB78CA"/>
    <w:rsid w:val="00AC139C"/>
    <w:rsid w:val="00AC461F"/>
    <w:rsid w:val="00AC48A8"/>
    <w:rsid w:val="00AD0EAC"/>
    <w:rsid w:val="00AE6874"/>
    <w:rsid w:val="00B01194"/>
    <w:rsid w:val="00B04C12"/>
    <w:rsid w:val="00B0607A"/>
    <w:rsid w:val="00B23449"/>
    <w:rsid w:val="00B24833"/>
    <w:rsid w:val="00B26320"/>
    <w:rsid w:val="00B32723"/>
    <w:rsid w:val="00B33433"/>
    <w:rsid w:val="00B35733"/>
    <w:rsid w:val="00B378B6"/>
    <w:rsid w:val="00B45CED"/>
    <w:rsid w:val="00B61A27"/>
    <w:rsid w:val="00B622DC"/>
    <w:rsid w:val="00B652D4"/>
    <w:rsid w:val="00B66331"/>
    <w:rsid w:val="00B73AE1"/>
    <w:rsid w:val="00B91124"/>
    <w:rsid w:val="00B96B2B"/>
    <w:rsid w:val="00BC1738"/>
    <w:rsid w:val="00BC7F8C"/>
    <w:rsid w:val="00BD61F1"/>
    <w:rsid w:val="00BE0883"/>
    <w:rsid w:val="00C16FEA"/>
    <w:rsid w:val="00C17AE4"/>
    <w:rsid w:val="00C17D32"/>
    <w:rsid w:val="00C23BFE"/>
    <w:rsid w:val="00C335F8"/>
    <w:rsid w:val="00C41DB0"/>
    <w:rsid w:val="00C575DF"/>
    <w:rsid w:val="00C57D7E"/>
    <w:rsid w:val="00C606ED"/>
    <w:rsid w:val="00C70BE2"/>
    <w:rsid w:val="00C91A88"/>
    <w:rsid w:val="00C97868"/>
    <w:rsid w:val="00CB26AA"/>
    <w:rsid w:val="00CC1477"/>
    <w:rsid w:val="00CC4B55"/>
    <w:rsid w:val="00CD0E68"/>
    <w:rsid w:val="00CE1431"/>
    <w:rsid w:val="00CF7272"/>
    <w:rsid w:val="00D02031"/>
    <w:rsid w:val="00D02E1D"/>
    <w:rsid w:val="00D03950"/>
    <w:rsid w:val="00D04AE0"/>
    <w:rsid w:val="00D07C46"/>
    <w:rsid w:val="00D155A7"/>
    <w:rsid w:val="00D3510D"/>
    <w:rsid w:val="00D40676"/>
    <w:rsid w:val="00D41F16"/>
    <w:rsid w:val="00D439DF"/>
    <w:rsid w:val="00D56567"/>
    <w:rsid w:val="00D6522E"/>
    <w:rsid w:val="00D7476D"/>
    <w:rsid w:val="00D77C54"/>
    <w:rsid w:val="00D92CAA"/>
    <w:rsid w:val="00D93344"/>
    <w:rsid w:val="00DB17F6"/>
    <w:rsid w:val="00DB4A43"/>
    <w:rsid w:val="00DD2B61"/>
    <w:rsid w:val="00DE22B5"/>
    <w:rsid w:val="00DF1F96"/>
    <w:rsid w:val="00DF4CB8"/>
    <w:rsid w:val="00E127F5"/>
    <w:rsid w:val="00E27AED"/>
    <w:rsid w:val="00E33596"/>
    <w:rsid w:val="00E410FA"/>
    <w:rsid w:val="00E44A4B"/>
    <w:rsid w:val="00E65376"/>
    <w:rsid w:val="00E70F2E"/>
    <w:rsid w:val="00E72AE0"/>
    <w:rsid w:val="00E745DD"/>
    <w:rsid w:val="00E938F9"/>
    <w:rsid w:val="00EB502A"/>
    <w:rsid w:val="00ED087A"/>
    <w:rsid w:val="00EE1BD6"/>
    <w:rsid w:val="00EE3FC9"/>
    <w:rsid w:val="00F03802"/>
    <w:rsid w:val="00F07BC2"/>
    <w:rsid w:val="00F535AA"/>
    <w:rsid w:val="00F651BE"/>
    <w:rsid w:val="00F7047A"/>
    <w:rsid w:val="00F719DB"/>
    <w:rsid w:val="00F7234A"/>
    <w:rsid w:val="00F86046"/>
    <w:rsid w:val="00F90B3D"/>
    <w:rsid w:val="00F91477"/>
    <w:rsid w:val="00F977B9"/>
    <w:rsid w:val="00FA47C0"/>
    <w:rsid w:val="00FA7D5B"/>
    <w:rsid w:val="00FF1B96"/>
    <w:rsid w:val="00FF3BD7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64FC30"/>
  <w15:chartTrackingRefBased/>
  <w15:docId w15:val="{0BA3EDA3-17DD-4725-A070-276BF4D0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Helvetica" w:hAnsi="Helvetica"/>
      <w:b/>
      <w:bCs/>
      <w:cap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Helvetica" w:hAnsi="Helvetica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mmarcadores">
    <w:name w:val="List Bullet"/>
    <w:basedOn w:val="Normal"/>
    <w:autoRedefine/>
    <w:pPr>
      <w:spacing w:line="360" w:lineRule="auto"/>
      <w:ind w:left="737"/>
    </w:pPr>
    <w:rPr>
      <w:rFonts w:ascii="Modern" w:hAnsi="Modern"/>
      <w:b/>
      <w:bCs/>
      <w:sz w:val="22"/>
    </w:rPr>
  </w:style>
  <w:style w:type="paragraph" w:customStyle="1" w:styleId="Texto">
    <w:name w:val="Texto"/>
    <w:pPr>
      <w:autoSpaceDE w:val="0"/>
      <w:autoSpaceDN w:val="0"/>
      <w:adjustRightInd w:val="0"/>
      <w:spacing w:line="300" w:lineRule="atLeast"/>
      <w:jc w:val="both"/>
    </w:pPr>
    <w:rPr>
      <w:rFonts w:ascii="Helvetica" w:hAnsi="Helvetica"/>
      <w:sz w:val="22"/>
      <w:szCs w:val="22"/>
      <w:lang w:eastAsia="pt-BR"/>
    </w:rPr>
  </w:style>
  <w:style w:type="paragraph" w:styleId="Ttulo">
    <w:name w:val="Title"/>
    <w:basedOn w:val="Normal"/>
    <w:qFormat/>
    <w:pPr>
      <w:autoSpaceDE w:val="0"/>
      <w:autoSpaceDN w:val="0"/>
      <w:adjustRightInd w:val="0"/>
      <w:spacing w:line="300" w:lineRule="atLeast"/>
      <w:jc w:val="center"/>
    </w:pPr>
    <w:rPr>
      <w:rFonts w:ascii="Helvetica" w:hAnsi="Helvetica"/>
      <w:b/>
      <w:bCs/>
      <w:caps/>
      <w:color w:val="000000"/>
      <w:sz w:val="20"/>
    </w:rPr>
  </w:style>
  <w:style w:type="paragraph" w:customStyle="1" w:styleId="aAlternativa">
    <w:name w:val="a) Alternativa"/>
    <w:pPr>
      <w:tabs>
        <w:tab w:val="left" w:pos="765"/>
      </w:tabs>
      <w:autoSpaceDE w:val="0"/>
      <w:autoSpaceDN w:val="0"/>
      <w:adjustRightInd w:val="0"/>
      <w:ind w:left="765" w:hanging="283"/>
      <w:jc w:val="both"/>
    </w:pPr>
    <w:rPr>
      <w:rFonts w:ascii="Helvetica" w:hAnsi="Helvetica"/>
      <w:color w:val="000000"/>
      <w:sz w:val="22"/>
      <w:szCs w:val="22"/>
      <w:lang w:eastAsia="pt-BR"/>
    </w:rPr>
  </w:style>
  <w:style w:type="paragraph" w:styleId="NormalWeb">
    <w:name w:val="Normal (Web)"/>
    <w:basedOn w:val="Normal"/>
    <w:uiPriority w:val="99"/>
    <w:rsid w:val="003E339A"/>
    <w:pPr>
      <w:spacing w:before="100" w:beforeAutospacing="1" w:after="100" w:afterAutospacing="1"/>
    </w:pPr>
  </w:style>
  <w:style w:type="character" w:styleId="Forte">
    <w:name w:val="Strong"/>
    <w:qFormat/>
    <w:rsid w:val="003E339A"/>
    <w:rPr>
      <w:b/>
      <w:bCs/>
    </w:rPr>
  </w:style>
  <w:style w:type="table" w:styleId="Tabelacomgrade">
    <w:name w:val="Table Grid"/>
    <w:basedOn w:val="Tabelanormal"/>
    <w:rsid w:val="00664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cristina">
    <w:name w:val="Hcristina"/>
    <w:semiHidden/>
    <w:rsid w:val="00951171"/>
    <w:rPr>
      <w:rFonts w:ascii="Arial" w:hAnsi="Arial" w:cs="Arial"/>
      <w:color w:val="auto"/>
      <w:sz w:val="20"/>
      <w:szCs w:val="20"/>
    </w:rPr>
  </w:style>
  <w:style w:type="paragraph" w:customStyle="1" w:styleId="xmsonormal">
    <w:name w:val="x_msonormal"/>
    <w:basedOn w:val="Normal"/>
    <w:uiPriority w:val="99"/>
    <w:rsid w:val="00557894"/>
    <w:rPr>
      <w:rFonts w:ascii="Calibri" w:eastAsia="Calibri" w:hAnsi="Calibri"/>
      <w:sz w:val="22"/>
      <w:szCs w:val="22"/>
    </w:rPr>
  </w:style>
  <w:style w:type="character" w:customStyle="1" w:styleId="RodapChar">
    <w:name w:val="Rodapé Char"/>
    <w:link w:val="Rodap"/>
    <w:uiPriority w:val="99"/>
    <w:rsid w:val="00994288"/>
    <w:rPr>
      <w:sz w:val="24"/>
      <w:szCs w:val="24"/>
    </w:rPr>
  </w:style>
  <w:style w:type="paragraph" w:customStyle="1" w:styleId="Default">
    <w:name w:val="Default"/>
    <w:rsid w:val="008134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0416E"/>
    <w:pPr>
      <w:ind w:left="720"/>
      <w:contextualSpacing/>
    </w:pPr>
  </w:style>
  <w:style w:type="paragraph" w:customStyle="1" w:styleId="paragraph">
    <w:name w:val="paragraph"/>
    <w:basedOn w:val="Normal"/>
    <w:rsid w:val="00822FF5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822FF5"/>
  </w:style>
  <w:style w:type="character" w:customStyle="1" w:styleId="eop">
    <w:name w:val="eop"/>
    <w:basedOn w:val="Fontepargpadro"/>
    <w:rsid w:val="0082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%20M04\Gabaritos%20e%20Logo\gabarito%20CET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1F864CA035244EB7F6E6B9CAD39DD8" ma:contentTypeVersion="29" ma:contentTypeDescription="Crie um novo documento." ma:contentTypeScope="" ma:versionID="98839a2138108a1da3ff0c0dd805dbd2">
  <xsd:schema xmlns:xsd="http://www.w3.org/2001/XMLSchema" xmlns:xs="http://www.w3.org/2001/XMLSchema" xmlns:p="http://schemas.microsoft.com/office/2006/metadata/properties" xmlns:ns1="http://schemas.microsoft.com/sharepoint/v3" xmlns:ns2="ce03834f-a579-4ecb-b47e-e136bae11e47" xmlns:ns3="948e1b9c-bee8-44de-8cc6-706e5b780eae" xmlns:ns4="feadaf30-646e-4180-8499-c12b20b15a5f" targetNamespace="http://schemas.microsoft.com/office/2006/metadata/properties" ma:root="true" ma:fieldsID="2f1c950916aedd9f0f9f5beae52b629b" ns1:_="" ns2:_="" ns3:_="" ns4:_="">
    <xsd:import namespace="http://schemas.microsoft.com/sharepoint/v3"/>
    <xsd:import namespace="ce03834f-a579-4ecb-b47e-e136bae11e47"/>
    <xsd:import namespace="948e1b9c-bee8-44de-8cc6-706e5b780eae"/>
    <xsd:import namespace="feadaf30-646e-4180-8499-c12b20b15a5f"/>
    <xsd:element name="properties">
      <xsd:complexType>
        <xsd:sequence>
          <xsd:element name="documentManagement">
            <xsd:complexType>
              <xsd:all>
                <xsd:element ref="ns2:C_x00f3_digo"/>
                <xsd:element ref="ns2:Processo"/>
                <xsd:element ref="ns2:Procedimento_x0020_Relacionado" minOccurs="0"/>
                <xsd:element ref="ns2:Revis_x00e3_o"/>
                <xsd:element ref="ns2:Diretoria_x0020_Respons_x00e1_vel"/>
                <xsd:element ref="ns3:SharedWithUsers" minOccurs="0"/>
                <xsd:element ref="ns3:SharingHintHash" minOccurs="0"/>
                <xsd:element ref="ns3:SharedWithDetails" minOccurs="0"/>
                <xsd:element ref="ns4:LastSharedByUser" minOccurs="0"/>
                <xsd:element ref="ns4:LastSharedByTim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3834f-a579-4ecb-b47e-e136bae11e47" elementFormDefault="qualified">
    <xsd:import namespace="http://schemas.microsoft.com/office/2006/documentManagement/types"/>
    <xsd:import namespace="http://schemas.microsoft.com/office/infopath/2007/PartnerControls"/>
    <xsd:element name="C_x00f3_digo" ma:index="8" ma:displayName="Código" ma:internalName="C_x00f3_digo">
      <xsd:simpleType>
        <xsd:restriction base="dms:Text">
          <xsd:maxLength value="255"/>
        </xsd:restriction>
      </xsd:simpleType>
    </xsd:element>
    <xsd:element name="Processo" ma:index="9" ma:displayName="Processo" ma:list="{d04dd076-bcf5-40f0-bcf6-41334a4db14c}" ma:internalName="Processo" ma:readOnly="false" ma:showField="Title">
      <xsd:simpleType>
        <xsd:restriction base="dms:Lookup"/>
      </xsd:simpleType>
    </xsd:element>
    <xsd:element name="Procedimento_x0020_Relacionado" ma:index="10" nillable="true" ma:displayName="Procedimento Relacionado" ma:list="{68c7f2b7-1efa-41dd-b3dd-67762d0802e6}" ma:internalName="Procedimento_x0020_Relacionado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vis_x00e3_o" ma:index="11" ma:displayName="Revisão" ma:decimals="1" ma:internalName="Revis_x00e3_o" ma:percentage="FALSE">
      <xsd:simpleType>
        <xsd:restriction base="dms:Number"/>
      </xsd:simpleType>
    </xsd:element>
    <xsd:element name="Diretoria_x0020_Respons_x00e1_vel" ma:index="12" ma:displayName="Diretoria Responsável" ma:list="{d097f24e-7aa1-4883-bd52-0351a56a9ffd}" ma:internalName="Diretoria_x0020_Respons_x00e1_vel" ma:readOnly="false" ma:showField="Title">
      <xsd:simpleType>
        <xsd:restriction base="dms:Lookup"/>
      </xsd:simpleType>
    </xsd:element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sTATUS" ma:index="24" nillable="true" ma:displayName="Status" ma:default="Ativo" ma:format="Dropdown" ma:internalName="sTATUS">
      <xsd:simpleType>
        <xsd:restriction base="dms:Choice">
          <xsd:enumeration value="Ativo"/>
          <xsd:enumeration value="Inativo"/>
          <xsd:enumeration value="Não Aplicáve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e1b9c-bee8-44de-8cc6-706e5b780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daf30-646e-4180-8499-c12b20b15a5f" elementFormDefault="qualified">
    <xsd:import namespace="http://schemas.microsoft.com/office/2006/documentManagement/types"/>
    <xsd:import namespace="http://schemas.microsoft.com/office/infopath/2007/PartnerControls"/>
    <xsd:element name="LastSharedByUser" ma:index="16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F1B4FD38-159E-4881-BD84-F7DBAF71FB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03834f-a579-4ecb-b47e-e136bae11e47"/>
    <ds:schemaRef ds:uri="948e1b9c-bee8-44de-8cc6-706e5b780eae"/>
    <ds:schemaRef ds:uri="feadaf30-646e-4180-8499-c12b20b1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3F7EE1-BD37-42E5-B30F-27925CA361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5F3A86-034F-4EAB-9284-928D06B2084F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gabarito CETT.dot</Template>
  <TotalTime>296</TotalTime>
  <Pages>3</Pages>
  <Words>822</Words>
  <Characters>4442</Characters>
  <Application>Microsoft Office Word</Application>
  <DocSecurity>8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Cabeçalho - N2 Faculdade</vt:lpstr>
    </vt:vector>
  </TitlesOfParts>
  <Company>Colégio Termomecanica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Cabeçalho - N2 Faculdade</dc:title>
  <dc:subject/>
  <dc:creator>Fundação "Salvador Arena"</dc:creator>
  <cp:keywords/>
  <dc:description/>
  <cp:lastModifiedBy>Eduardo Rosalem Marcelino</cp:lastModifiedBy>
  <cp:revision>69</cp:revision>
  <cp:lastPrinted>2006-05-11T23:45:00Z</cp:lastPrinted>
  <dcterms:created xsi:type="dcterms:W3CDTF">2022-03-10T22:59:00Z</dcterms:created>
  <dcterms:modified xsi:type="dcterms:W3CDTF">2024-05-02T20:45:00Z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">
    <vt:lpwstr>55</vt:lpwstr>
  </property>
  <property fmtid="{D5CDD505-2E9C-101B-9397-08002B2CF9AE}" pid="3" name="Revisão">
    <vt:lpwstr>5.00000000000000</vt:lpwstr>
  </property>
  <property fmtid="{D5CDD505-2E9C-101B-9397-08002B2CF9AE}" pid="4" name="Código">
    <vt:lpwstr>FSA - FTT11</vt:lpwstr>
  </property>
  <property fmtid="{D5CDD505-2E9C-101B-9397-08002B2CF9AE}" pid="5" name="Diretoria Responsável">
    <vt:lpwstr>2</vt:lpwstr>
  </property>
  <property fmtid="{D5CDD505-2E9C-101B-9397-08002B2CF9AE}" pid="6" name="Procedimento Relacionado">
    <vt:lpwstr>631;#- Não Aplicável</vt:lpwstr>
  </property>
  <property fmtid="{D5CDD505-2E9C-101B-9397-08002B2CF9AE}" pid="7" name="_ip_UnifiedCompliancePolicyUIAction">
    <vt:lpwstr/>
  </property>
  <property fmtid="{D5CDD505-2E9C-101B-9397-08002B2CF9AE}" pid="8" name="_ip_UnifiedCompliancePolicyProperties">
    <vt:lpwstr/>
  </property>
  <property fmtid="{D5CDD505-2E9C-101B-9397-08002B2CF9AE}" pid="9" name="sTATUS">
    <vt:lpwstr>Ativo</vt:lpwstr>
  </property>
</Properties>
</file>